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C76E4" w14:textId="77777777" w:rsidR="00695B9F" w:rsidRPr="007E5C0E" w:rsidRDefault="00353227" w:rsidP="00695B9F">
      <w:pPr>
        <w:jc w:val="center"/>
        <w:rPr>
          <w:rFonts w:eastAsia="Calibri"/>
          <w:b/>
          <w:sz w:val="28"/>
        </w:rPr>
      </w:pPr>
      <w:r w:rsidRPr="007E5C0E">
        <w:rPr>
          <w:rFonts w:eastAsia="Calibri"/>
          <w:b/>
          <w:sz w:val="28"/>
        </w:rPr>
        <w:t>TAN PHAT NGUYEN</w:t>
      </w:r>
    </w:p>
    <w:p w14:paraId="5259FDA4" w14:textId="07AF03CF" w:rsidR="006F2A29" w:rsidRDefault="00E52549" w:rsidP="00E30D5F">
      <w:pPr>
        <w:jc w:val="center"/>
        <w:rPr>
          <w:rFonts w:eastAsia="Calibri"/>
          <w:sz w:val="20"/>
          <w:szCs w:val="20"/>
        </w:rPr>
      </w:pPr>
      <w:r w:rsidRPr="00E52549">
        <w:rPr>
          <w:rFonts w:eastAsia="Calibri"/>
          <w:sz w:val="20"/>
          <w:szCs w:val="20"/>
        </w:rPr>
        <w:t>Alpharetta</w:t>
      </w:r>
      <w:r w:rsidR="00353227" w:rsidRPr="007E5C0E">
        <w:rPr>
          <w:rFonts w:eastAsia="Calibri"/>
          <w:sz w:val="20"/>
          <w:szCs w:val="20"/>
        </w:rPr>
        <w:t xml:space="preserve">, </w:t>
      </w:r>
      <w:r>
        <w:rPr>
          <w:rFonts w:eastAsia="Calibri"/>
          <w:sz w:val="20"/>
          <w:szCs w:val="20"/>
        </w:rPr>
        <w:t>G</w:t>
      </w:r>
      <w:r w:rsidRPr="00E52549">
        <w:rPr>
          <w:rFonts w:eastAsia="Calibri"/>
          <w:sz w:val="20"/>
          <w:szCs w:val="20"/>
        </w:rPr>
        <w:t>eorgia</w:t>
      </w:r>
      <w:r>
        <w:rPr>
          <w:rFonts w:eastAsia="Calibri"/>
          <w:sz w:val="20"/>
          <w:szCs w:val="20"/>
        </w:rPr>
        <w:t xml:space="preserve"> 30004</w:t>
      </w:r>
    </w:p>
    <w:p w14:paraId="61645D4F" w14:textId="77777777" w:rsidR="00353227" w:rsidRPr="007E5C0E" w:rsidRDefault="00353227" w:rsidP="00E30D5F">
      <w:pPr>
        <w:jc w:val="center"/>
        <w:rPr>
          <w:rFonts w:eastAsia="Calibri"/>
          <w:sz w:val="20"/>
          <w:szCs w:val="20"/>
        </w:rPr>
      </w:pPr>
      <w:r w:rsidRPr="007E5C0E">
        <w:rPr>
          <w:rFonts w:eastAsia="Calibri"/>
          <w:sz w:val="20"/>
          <w:szCs w:val="20"/>
        </w:rPr>
        <w:t xml:space="preserve">641.819.2507 </w:t>
      </w:r>
      <w:r w:rsidRPr="007E5C0E">
        <w:rPr>
          <w:rFonts w:eastAsia="Calibri"/>
          <w:sz w:val="20"/>
          <w:szCs w:val="20"/>
        </w:rPr>
        <w:sym w:font="Symbol" w:char="F0B7"/>
      </w:r>
      <w:r w:rsidRPr="007E5C0E">
        <w:rPr>
          <w:rFonts w:eastAsia="Calibri"/>
          <w:sz w:val="20"/>
          <w:szCs w:val="20"/>
        </w:rPr>
        <w:t xml:space="preserve"> </w:t>
      </w:r>
      <w:hyperlink r:id="rId8" w:history="1">
        <w:r w:rsidRPr="007E5C0E">
          <w:rPr>
            <w:rStyle w:val="Hyperlink"/>
            <w:rFonts w:eastAsia="Calibri"/>
            <w:sz w:val="20"/>
            <w:szCs w:val="20"/>
          </w:rPr>
          <w:t>phatnguyentanit@gmail.com</w:t>
        </w:r>
      </w:hyperlink>
    </w:p>
    <w:p w14:paraId="625C8CA5" w14:textId="77777777" w:rsidR="00353227" w:rsidRPr="007E5C0E" w:rsidRDefault="00000000" w:rsidP="00353227">
      <w:pPr>
        <w:jc w:val="center"/>
        <w:rPr>
          <w:rFonts w:eastAsia="Calibri"/>
          <w:sz w:val="20"/>
          <w:szCs w:val="20"/>
        </w:rPr>
      </w:pPr>
      <w:hyperlink r:id="rId9" w:history="1">
        <w:r w:rsidR="00353227" w:rsidRPr="007E5C0E">
          <w:rPr>
            <w:rStyle w:val="Hyperlink"/>
            <w:rFonts w:eastAsia="Calibri"/>
            <w:sz w:val="20"/>
            <w:szCs w:val="20"/>
          </w:rPr>
          <w:t>www.linkedin.com/in/phat-nguyen-tan/</w:t>
        </w:r>
      </w:hyperlink>
    </w:p>
    <w:p w14:paraId="77DA3EB3" w14:textId="77777777" w:rsidR="00A14F44" w:rsidRPr="007E5C0E" w:rsidRDefault="00A14F44" w:rsidP="00690265">
      <w:pPr>
        <w:rPr>
          <w:rFonts w:eastAsia="Calibri"/>
          <w:sz w:val="20"/>
          <w:szCs w:val="20"/>
        </w:rPr>
      </w:pPr>
    </w:p>
    <w:p w14:paraId="6EB14F00" w14:textId="77777777" w:rsidR="006B2507" w:rsidRPr="00CC634E" w:rsidRDefault="00353227" w:rsidP="00CC634E">
      <w:pPr>
        <w:jc w:val="center"/>
        <w:rPr>
          <w:rFonts w:eastAsia="Calibri"/>
          <w:b/>
          <w:sz w:val="20"/>
          <w:szCs w:val="20"/>
        </w:rPr>
      </w:pPr>
      <w:r w:rsidRPr="007E5C0E">
        <w:rPr>
          <w:rFonts w:eastAsia="Calibri"/>
          <w:b/>
          <w:sz w:val="20"/>
          <w:szCs w:val="20"/>
        </w:rPr>
        <w:t>JAVA DEVELOPER</w:t>
      </w:r>
    </w:p>
    <w:p w14:paraId="23309575" w14:textId="77777777" w:rsidR="00E30D5F" w:rsidRPr="006F2A29" w:rsidRDefault="00E30D5F" w:rsidP="006F2A29">
      <w:pPr>
        <w:jc w:val="both"/>
        <w:rPr>
          <w:rFonts w:eastAsia="Calibri"/>
          <w:bCs/>
          <w:sz w:val="20"/>
          <w:szCs w:val="20"/>
        </w:rPr>
      </w:pPr>
    </w:p>
    <w:p w14:paraId="19E2770F" w14:textId="749930F0" w:rsidR="00E30D5F" w:rsidRPr="007E5C0E" w:rsidRDefault="00CC634E" w:rsidP="006F2A29">
      <w:pPr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 xml:space="preserve">Motivated Java Developer with more than 10 years of professional experience including latest 3 years of hands-on experience leading development new Microservices while maintaining backend and frontend of legacy applications. </w:t>
      </w:r>
      <w:r w:rsidR="00690265">
        <w:rPr>
          <w:rFonts w:eastAsia="Calibri"/>
          <w:bCs/>
          <w:sz w:val="20"/>
          <w:szCs w:val="20"/>
        </w:rPr>
        <w:t xml:space="preserve">Effective team leader who mentors team members through all phases of software development life cycle and maximizing development knowledge and understanding. </w:t>
      </w:r>
      <w:r>
        <w:rPr>
          <w:rFonts w:eastAsia="Calibri"/>
          <w:bCs/>
          <w:sz w:val="20"/>
          <w:szCs w:val="20"/>
        </w:rPr>
        <w:t>Skilled in using technologies such as Java, Spring, Spring Boot</w:t>
      </w:r>
      <w:r w:rsidR="00E65E8C">
        <w:rPr>
          <w:rFonts w:eastAsia="Calibri"/>
          <w:bCs/>
          <w:sz w:val="20"/>
          <w:szCs w:val="20"/>
        </w:rPr>
        <w:t xml:space="preserve">, </w:t>
      </w:r>
      <w:proofErr w:type="spellStart"/>
      <w:r w:rsidR="00E65E8C" w:rsidRPr="00E65E8C">
        <w:rPr>
          <w:rFonts w:eastAsia="Calibri"/>
          <w:bCs/>
          <w:sz w:val="20"/>
          <w:szCs w:val="20"/>
        </w:rPr>
        <w:t>gRPC</w:t>
      </w:r>
      <w:proofErr w:type="spellEnd"/>
      <w:r w:rsidR="00E65E8C">
        <w:rPr>
          <w:rFonts w:eastAsia="Calibri"/>
          <w:bCs/>
          <w:sz w:val="20"/>
          <w:szCs w:val="20"/>
        </w:rPr>
        <w:t xml:space="preserve">, </w:t>
      </w:r>
      <w:r>
        <w:rPr>
          <w:rFonts w:eastAsia="Calibri"/>
          <w:bCs/>
          <w:sz w:val="20"/>
          <w:szCs w:val="20"/>
        </w:rPr>
        <w:t xml:space="preserve">JPA / Hibernate, </w:t>
      </w:r>
      <w:r w:rsidR="00011F14" w:rsidRPr="00011F14">
        <w:rPr>
          <w:rFonts w:eastAsia="Calibri"/>
          <w:bCs/>
          <w:sz w:val="20"/>
          <w:szCs w:val="20"/>
        </w:rPr>
        <w:t>JBoss Drools</w:t>
      </w:r>
      <w:r w:rsidR="00011F14">
        <w:rPr>
          <w:rFonts w:eastAsia="Calibri"/>
          <w:bCs/>
          <w:sz w:val="20"/>
          <w:szCs w:val="20"/>
        </w:rPr>
        <w:t xml:space="preserve">, </w:t>
      </w:r>
      <w:r>
        <w:rPr>
          <w:rFonts w:eastAsia="Calibri"/>
          <w:bCs/>
          <w:sz w:val="20"/>
          <w:szCs w:val="20"/>
        </w:rPr>
        <w:t xml:space="preserve">Kafka, SQL, HTML, CSS, Node.js, Angular, React.js, Tomcat, Maven, </w:t>
      </w:r>
      <w:r w:rsidR="00690265">
        <w:rPr>
          <w:rFonts w:eastAsia="Calibri"/>
          <w:bCs/>
          <w:sz w:val="20"/>
          <w:szCs w:val="20"/>
        </w:rPr>
        <w:t xml:space="preserve">IntelliJ IDEA, </w:t>
      </w:r>
      <w:r>
        <w:rPr>
          <w:rFonts w:eastAsia="Calibri"/>
          <w:bCs/>
          <w:sz w:val="20"/>
          <w:szCs w:val="20"/>
        </w:rPr>
        <w:t>and Eclipse</w:t>
      </w:r>
      <w:r w:rsidR="006F2A29">
        <w:rPr>
          <w:rFonts w:eastAsia="Calibri"/>
          <w:bCs/>
          <w:sz w:val="20"/>
          <w:szCs w:val="20"/>
        </w:rPr>
        <w:t>.</w:t>
      </w:r>
    </w:p>
    <w:p w14:paraId="1FFE2DDA" w14:textId="77777777" w:rsidR="009878EA" w:rsidRPr="006F2A29" w:rsidRDefault="009878EA" w:rsidP="006F2A29">
      <w:pPr>
        <w:pBdr>
          <w:bottom w:val="single" w:sz="4" w:space="1" w:color="auto"/>
        </w:pBdr>
        <w:jc w:val="both"/>
        <w:rPr>
          <w:rFonts w:eastAsia="Calibri"/>
          <w:b/>
          <w:sz w:val="20"/>
          <w:szCs w:val="20"/>
        </w:rPr>
      </w:pPr>
    </w:p>
    <w:p w14:paraId="7531CEE5" w14:textId="77777777" w:rsidR="009878EA" w:rsidRPr="00CC634E" w:rsidRDefault="009878EA" w:rsidP="006F2A29">
      <w:pPr>
        <w:rPr>
          <w:rFonts w:eastAsia="Calibri"/>
          <w:bCs/>
          <w:sz w:val="6"/>
          <w:szCs w:val="6"/>
        </w:rPr>
      </w:pPr>
    </w:p>
    <w:p w14:paraId="12DB2B11" w14:textId="77777777" w:rsidR="00E30D5F" w:rsidRPr="007E5C0E" w:rsidRDefault="00E30D5F" w:rsidP="006F2A29">
      <w:pPr>
        <w:jc w:val="center"/>
        <w:rPr>
          <w:rFonts w:eastAsia="Calibri"/>
          <w:bCs/>
          <w:sz w:val="20"/>
          <w:szCs w:val="20"/>
        </w:rPr>
      </w:pPr>
      <w:r w:rsidRPr="007E5C0E">
        <w:rPr>
          <w:rFonts w:eastAsia="Calibri"/>
          <w:bCs/>
          <w:sz w:val="20"/>
          <w:szCs w:val="20"/>
        </w:rPr>
        <w:t>Software Development Life Cycle</w:t>
      </w:r>
      <w:r w:rsidR="00CC634E">
        <w:rPr>
          <w:rFonts w:eastAsia="Calibri"/>
          <w:bCs/>
          <w:sz w:val="20"/>
          <w:szCs w:val="20"/>
        </w:rPr>
        <w:t xml:space="preserve"> </w:t>
      </w:r>
      <w:r w:rsidR="00CC634E">
        <w:rPr>
          <w:rFonts w:eastAsia="Calibri"/>
          <w:bCs/>
          <w:sz w:val="20"/>
          <w:szCs w:val="20"/>
        </w:rPr>
        <w:sym w:font="Symbol" w:char="F0B7"/>
      </w:r>
      <w:r w:rsidR="00CC634E">
        <w:rPr>
          <w:rFonts w:eastAsia="Calibri"/>
          <w:bCs/>
          <w:sz w:val="20"/>
          <w:szCs w:val="20"/>
        </w:rPr>
        <w:t xml:space="preserve"> Development / Implementation </w:t>
      </w:r>
      <w:r w:rsidR="00CC634E">
        <w:rPr>
          <w:rFonts w:eastAsia="Calibri"/>
          <w:bCs/>
          <w:sz w:val="20"/>
          <w:szCs w:val="20"/>
        </w:rPr>
        <w:sym w:font="Symbol" w:char="F0B7"/>
      </w:r>
      <w:r w:rsidR="00CC634E">
        <w:rPr>
          <w:rFonts w:eastAsia="Calibri"/>
          <w:bCs/>
          <w:sz w:val="20"/>
          <w:szCs w:val="20"/>
        </w:rPr>
        <w:t xml:space="preserve"> Team Leadership </w:t>
      </w:r>
      <w:r w:rsidR="00CC634E">
        <w:rPr>
          <w:rFonts w:eastAsia="Calibri"/>
          <w:bCs/>
          <w:sz w:val="20"/>
          <w:szCs w:val="20"/>
        </w:rPr>
        <w:sym w:font="Symbol" w:char="F0B7"/>
      </w:r>
      <w:r w:rsidR="00CC634E">
        <w:rPr>
          <w:rFonts w:eastAsia="Calibri"/>
          <w:bCs/>
          <w:sz w:val="20"/>
          <w:szCs w:val="20"/>
        </w:rPr>
        <w:t xml:space="preserve"> Microservices</w:t>
      </w:r>
    </w:p>
    <w:p w14:paraId="7D0FF906" w14:textId="77777777" w:rsidR="00E30D5F" w:rsidRPr="007E5C0E" w:rsidRDefault="00CC634E" w:rsidP="006F2A29">
      <w:pPr>
        <w:jc w:val="center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 xml:space="preserve">Design Patterns </w:t>
      </w:r>
      <w:r>
        <w:rPr>
          <w:rFonts w:eastAsia="Calibri"/>
          <w:bCs/>
          <w:sz w:val="20"/>
          <w:szCs w:val="20"/>
        </w:rPr>
        <w:sym w:font="Symbol" w:char="F0B7"/>
      </w:r>
      <w:r>
        <w:rPr>
          <w:rFonts w:eastAsia="Calibri"/>
          <w:bCs/>
          <w:sz w:val="20"/>
          <w:szCs w:val="20"/>
        </w:rPr>
        <w:t xml:space="preserve"> Agile / Scrum </w:t>
      </w:r>
      <w:r>
        <w:rPr>
          <w:rFonts w:eastAsia="Calibri"/>
          <w:bCs/>
          <w:sz w:val="20"/>
          <w:szCs w:val="20"/>
        </w:rPr>
        <w:sym w:font="Symbol" w:char="F0B7"/>
      </w:r>
      <w:r>
        <w:rPr>
          <w:rFonts w:eastAsia="Calibri"/>
          <w:bCs/>
          <w:sz w:val="20"/>
          <w:szCs w:val="20"/>
        </w:rPr>
        <w:t xml:space="preserve"> Requirements Analysis / Planning</w:t>
      </w:r>
      <w:r w:rsidR="00096C82">
        <w:rPr>
          <w:rFonts w:eastAsia="Calibri"/>
          <w:bCs/>
          <w:sz w:val="20"/>
          <w:szCs w:val="20"/>
        </w:rPr>
        <w:t xml:space="preserve"> </w:t>
      </w:r>
      <w:r w:rsidR="00096C82">
        <w:rPr>
          <w:rFonts w:eastAsia="Calibri"/>
          <w:bCs/>
          <w:sz w:val="20"/>
          <w:szCs w:val="20"/>
        </w:rPr>
        <w:sym w:font="Symbol" w:char="F0B7"/>
      </w:r>
      <w:r w:rsidR="00096C82">
        <w:rPr>
          <w:rFonts w:eastAsia="Calibri"/>
          <w:bCs/>
          <w:sz w:val="20"/>
          <w:szCs w:val="20"/>
        </w:rPr>
        <w:t xml:space="preserve"> Algorithms</w:t>
      </w:r>
    </w:p>
    <w:p w14:paraId="68D150D1" w14:textId="78D5524C" w:rsidR="00353227" w:rsidRDefault="00F9148B" w:rsidP="006F2A29">
      <w:pPr>
        <w:rPr>
          <w:rFonts w:eastAsia="Calibri"/>
          <w:bCs/>
          <w:sz w:val="20"/>
          <w:szCs w:val="20"/>
        </w:rPr>
      </w:pPr>
      <w:r w:rsidRPr="007E5C0E">
        <w:rPr>
          <w:rFonts w:eastAsia="Calibri"/>
          <w:sz w:val="20"/>
          <w:szCs w:val="20"/>
        </w:rPr>
        <w:br/>
      </w:r>
      <w:r w:rsidR="00353227" w:rsidRPr="007E5C0E">
        <w:rPr>
          <w:rFonts w:eastAsia="Calibri"/>
          <w:b/>
          <w:bCs/>
          <w:sz w:val="20"/>
          <w:szCs w:val="20"/>
        </w:rPr>
        <w:t>Languages:</w:t>
      </w:r>
      <w:r w:rsidR="00353227" w:rsidRPr="007E5C0E">
        <w:rPr>
          <w:rFonts w:eastAsia="Calibri"/>
          <w:bCs/>
          <w:sz w:val="20"/>
          <w:szCs w:val="20"/>
        </w:rPr>
        <w:t xml:space="preserve">  Java</w:t>
      </w:r>
      <w:r w:rsidR="00353227" w:rsidRPr="007E5C0E">
        <w:rPr>
          <w:rFonts w:eastAsia="Calibri"/>
          <w:b/>
          <w:bCs/>
          <w:sz w:val="20"/>
          <w:szCs w:val="20"/>
        </w:rPr>
        <w:br/>
        <w:t>Web:</w:t>
      </w:r>
      <w:r w:rsidR="00353227" w:rsidRPr="007E5C0E">
        <w:rPr>
          <w:rFonts w:eastAsia="Calibri"/>
          <w:bCs/>
          <w:sz w:val="20"/>
          <w:szCs w:val="20"/>
        </w:rPr>
        <w:t xml:space="preserve">  HTML5, CSS3, React.js</w:t>
      </w:r>
      <w:r w:rsidR="00096C82">
        <w:rPr>
          <w:rFonts w:eastAsia="Calibri"/>
          <w:bCs/>
          <w:sz w:val="20"/>
          <w:szCs w:val="20"/>
        </w:rPr>
        <w:t xml:space="preserve">, </w:t>
      </w:r>
      <w:r w:rsidR="00096C82" w:rsidRPr="007E5C0E">
        <w:rPr>
          <w:rFonts w:eastAsia="Calibri"/>
          <w:bCs/>
          <w:sz w:val="20"/>
          <w:szCs w:val="20"/>
        </w:rPr>
        <w:t>JavaScript, TypeScript</w:t>
      </w:r>
      <w:r w:rsidR="00096C82">
        <w:rPr>
          <w:rFonts w:eastAsia="Calibri"/>
          <w:bCs/>
          <w:sz w:val="20"/>
          <w:szCs w:val="20"/>
        </w:rPr>
        <w:t>, Bootstrap, jQuery, AJAX, JSP, Servlet</w:t>
      </w:r>
      <w:r w:rsidR="00353227" w:rsidRPr="007E5C0E">
        <w:rPr>
          <w:rFonts w:eastAsia="Calibri"/>
          <w:bCs/>
          <w:sz w:val="20"/>
          <w:szCs w:val="20"/>
        </w:rPr>
        <w:br/>
      </w:r>
      <w:r w:rsidR="00353227" w:rsidRPr="007E5C0E">
        <w:rPr>
          <w:rFonts w:eastAsia="Calibri"/>
          <w:b/>
          <w:bCs/>
          <w:sz w:val="20"/>
          <w:szCs w:val="20"/>
        </w:rPr>
        <w:t xml:space="preserve">Web Services:  </w:t>
      </w:r>
      <w:r w:rsidR="00353227" w:rsidRPr="007E5C0E">
        <w:rPr>
          <w:rFonts w:eastAsia="Calibri"/>
          <w:sz w:val="20"/>
          <w:szCs w:val="20"/>
        </w:rPr>
        <w:t>RESTful, SOAP</w:t>
      </w:r>
      <w:r w:rsidR="00353227" w:rsidRPr="007E5C0E">
        <w:rPr>
          <w:rFonts w:eastAsia="Calibri"/>
          <w:b/>
          <w:bCs/>
          <w:sz w:val="20"/>
          <w:szCs w:val="20"/>
        </w:rPr>
        <w:br/>
        <w:t xml:space="preserve">Web and Application Servers:  </w:t>
      </w:r>
      <w:r w:rsidR="00353227" w:rsidRPr="007E5C0E">
        <w:rPr>
          <w:rFonts w:eastAsia="Calibri"/>
          <w:sz w:val="20"/>
          <w:szCs w:val="20"/>
        </w:rPr>
        <w:t>Tomcat, Jetty, Glassfish</w:t>
      </w:r>
      <w:r w:rsidR="00353227" w:rsidRPr="007E5C0E">
        <w:rPr>
          <w:rFonts w:eastAsia="Calibri"/>
          <w:sz w:val="20"/>
          <w:szCs w:val="20"/>
        </w:rPr>
        <w:br/>
      </w:r>
      <w:r w:rsidR="00353227" w:rsidRPr="007E5C0E">
        <w:rPr>
          <w:rFonts w:eastAsia="Calibri"/>
          <w:b/>
          <w:bCs/>
          <w:sz w:val="20"/>
          <w:szCs w:val="20"/>
        </w:rPr>
        <w:t xml:space="preserve">Frameworks:  </w:t>
      </w:r>
      <w:r w:rsidR="00353227" w:rsidRPr="007E5C0E">
        <w:rPr>
          <w:rFonts w:eastAsia="Calibri"/>
          <w:sz w:val="20"/>
          <w:szCs w:val="20"/>
        </w:rPr>
        <w:t xml:space="preserve">Spring, Spring Boot, JPA / Hibernate, </w:t>
      </w:r>
      <w:r w:rsidR="00096C82" w:rsidRPr="007E5C0E">
        <w:rPr>
          <w:rFonts w:eastAsia="Calibri"/>
          <w:bCs/>
          <w:sz w:val="20"/>
          <w:szCs w:val="20"/>
        </w:rPr>
        <w:t>Angular</w:t>
      </w:r>
      <w:r w:rsidR="00096C82">
        <w:rPr>
          <w:rFonts w:eastAsia="Calibri"/>
          <w:bCs/>
          <w:sz w:val="20"/>
          <w:szCs w:val="20"/>
        </w:rPr>
        <w:t>, Nodejs, Express, Mockito</w:t>
      </w:r>
      <w:r w:rsidR="00011F14">
        <w:rPr>
          <w:rFonts w:eastAsia="Calibri"/>
          <w:bCs/>
          <w:sz w:val="20"/>
          <w:szCs w:val="20"/>
        </w:rPr>
        <w:t xml:space="preserve">, </w:t>
      </w:r>
      <w:r w:rsidR="00011F14" w:rsidRPr="00011F14">
        <w:rPr>
          <w:rFonts w:eastAsia="Calibri"/>
          <w:bCs/>
          <w:sz w:val="20"/>
          <w:szCs w:val="20"/>
        </w:rPr>
        <w:t>JBoss Drools</w:t>
      </w:r>
      <w:r w:rsidR="00353227" w:rsidRPr="007E5C0E">
        <w:rPr>
          <w:rFonts w:eastAsia="Calibri"/>
          <w:bCs/>
          <w:sz w:val="20"/>
          <w:szCs w:val="20"/>
        </w:rPr>
        <w:br/>
      </w:r>
      <w:r w:rsidR="00353227" w:rsidRPr="007E5C0E">
        <w:rPr>
          <w:rFonts w:eastAsia="Calibri"/>
          <w:b/>
          <w:bCs/>
          <w:sz w:val="20"/>
          <w:szCs w:val="20"/>
        </w:rPr>
        <w:t>Databases:</w:t>
      </w:r>
      <w:r w:rsidR="00353227" w:rsidRPr="007E5C0E">
        <w:rPr>
          <w:rFonts w:eastAsia="Calibri"/>
          <w:bCs/>
          <w:sz w:val="20"/>
          <w:szCs w:val="20"/>
        </w:rPr>
        <w:t xml:space="preserve">  MySQL, Oracle DB, MariaDB, H2</w:t>
      </w:r>
      <w:r w:rsidR="00096C82">
        <w:rPr>
          <w:rFonts w:eastAsia="Calibri"/>
          <w:bCs/>
          <w:sz w:val="20"/>
          <w:szCs w:val="20"/>
        </w:rPr>
        <w:t>, MongoDB, C</w:t>
      </w:r>
      <w:r w:rsidR="00096C82" w:rsidRPr="00096C82">
        <w:rPr>
          <w:rFonts w:eastAsia="Calibri"/>
          <w:bCs/>
          <w:sz w:val="20"/>
          <w:szCs w:val="20"/>
        </w:rPr>
        <w:t>assandra</w:t>
      </w:r>
      <w:r w:rsidR="00FF1AE0">
        <w:rPr>
          <w:rFonts w:eastAsia="Calibri"/>
          <w:bCs/>
          <w:sz w:val="20"/>
          <w:szCs w:val="20"/>
        </w:rPr>
        <w:t xml:space="preserve">, </w:t>
      </w:r>
      <w:r w:rsidR="00FF1AE0" w:rsidRPr="00FF1AE0">
        <w:rPr>
          <w:rFonts w:eastAsia="Calibri"/>
          <w:bCs/>
          <w:sz w:val="20"/>
          <w:szCs w:val="20"/>
        </w:rPr>
        <w:t>PostgreSQL</w:t>
      </w:r>
      <w:r w:rsidR="00353227" w:rsidRPr="007E5C0E">
        <w:rPr>
          <w:rFonts w:eastAsia="Calibri"/>
          <w:bCs/>
          <w:sz w:val="20"/>
          <w:szCs w:val="20"/>
        </w:rPr>
        <w:br/>
      </w:r>
      <w:r w:rsidR="00353227" w:rsidRPr="007E5C0E">
        <w:rPr>
          <w:rFonts w:eastAsia="Calibri"/>
          <w:b/>
          <w:bCs/>
          <w:sz w:val="20"/>
          <w:szCs w:val="20"/>
        </w:rPr>
        <w:t xml:space="preserve">Design Patterns:  </w:t>
      </w:r>
      <w:r w:rsidR="00353227" w:rsidRPr="007E5C0E">
        <w:rPr>
          <w:rFonts w:eastAsia="Calibri"/>
          <w:sz w:val="20"/>
          <w:szCs w:val="20"/>
        </w:rPr>
        <w:t>Strategy, Decorator, Factory Method, Observer, Singleton, Flyweight, Adapter, Façade, Template, Builder, Iterator, Composite, State, Abstract Factory</w:t>
      </w:r>
      <w:r w:rsidR="00353227" w:rsidRPr="007E5C0E">
        <w:rPr>
          <w:rFonts w:eastAsia="Calibri"/>
          <w:b/>
          <w:bCs/>
          <w:sz w:val="20"/>
          <w:szCs w:val="20"/>
        </w:rPr>
        <w:br/>
        <w:t xml:space="preserve">SDLC:  </w:t>
      </w:r>
      <w:r w:rsidR="00353227" w:rsidRPr="007E5C0E">
        <w:rPr>
          <w:rFonts w:eastAsia="Calibri"/>
          <w:sz w:val="20"/>
          <w:szCs w:val="20"/>
        </w:rPr>
        <w:t>Waterfall, Agile, Scrum</w:t>
      </w:r>
      <w:r w:rsidR="00FF1AE0">
        <w:rPr>
          <w:rFonts w:eastAsia="Calibri"/>
          <w:sz w:val="20"/>
          <w:szCs w:val="20"/>
        </w:rPr>
        <w:t>, TDD</w:t>
      </w:r>
      <w:r w:rsidR="00353227" w:rsidRPr="007E5C0E">
        <w:rPr>
          <w:rFonts w:eastAsia="Calibri"/>
          <w:b/>
          <w:bCs/>
          <w:sz w:val="20"/>
          <w:szCs w:val="20"/>
        </w:rPr>
        <w:br/>
        <w:t>Tools:</w:t>
      </w:r>
      <w:r w:rsidR="00353227" w:rsidRPr="007E5C0E">
        <w:rPr>
          <w:rFonts w:eastAsia="Calibri"/>
          <w:bCs/>
          <w:sz w:val="20"/>
          <w:szCs w:val="20"/>
        </w:rPr>
        <w:t xml:space="preserve">  OpenShift / Kubernetes, Eclipse, IntelliJ IDEA, WebStorm</w:t>
      </w:r>
      <w:r w:rsidR="00096C82">
        <w:rPr>
          <w:rFonts w:eastAsia="Calibri"/>
          <w:bCs/>
          <w:sz w:val="20"/>
          <w:szCs w:val="20"/>
        </w:rPr>
        <w:t xml:space="preserve">, Kafka, </w:t>
      </w:r>
      <w:r w:rsidR="00096C82" w:rsidRPr="007E5C0E">
        <w:rPr>
          <w:rFonts w:eastAsia="Calibri"/>
          <w:sz w:val="20"/>
          <w:szCs w:val="20"/>
        </w:rPr>
        <w:t>Kanban</w:t>
      </w:r>
      <w:r w:rsidR="00096C82">
        <w:rPr>
          <w:rFonts w:eastAsia="Calibri"/>
          <w:sz w:val="20"/>
          <w:szCs w:val="20"/>
        </w:rPr>
        <w:t>, Maven, Jenkins, Postman, GIT, Docker</w:t>
      </w:r>
      <w:r w:rsidR="00FF1AE0">
        <w:rPr>
          <w:rFonts w:eastAsia="Calibri"/>
          <w:sz w:val="20"/>
          <w:szCs w:val="20"/>
        </w:rPr>
        <w:t xml:space="preserve">, </w:t>
      </w:r>
      <w:r w:rsidR="00FF1AE0" w:rsidRPr="00FF1AE0">
        <w:rPr>
          <w:rFonts w:eastAsia="Calibri"/>
          <w:sz w:val="20"/>
          <w:szCs w:val="20"/>
        </w:rPr>
        <w:t>StarUML</w:t>
      </w:r>
      <w:r w:rsidR="00FF1AE0">
        <w:rPr>
          <w:rFonts w:eastAsia="Calibri"/>
          <w:sz w:val="20"/>
          <w:szCs w:val="20"/>
        </w:rPr>
        <w:t>, J</w:t>
      </w:r>
      <w:r w:rsidR="00FB2514">
        <w:rPr>
          <w:rFonts w:eastAsia="Calibri"/>
          <w:sz w:val="20"/>
          <w:szCs w:val="20"/>
        </w:rPr>
        <w:t>U</w:t>
      </w:r>
      <w:r w:rsidR="00FF1AE0">
        <w:rPr>
          <w:rFonts w:eastAsia="Calibri"/>
          <w:sz w:val="20"/>
          <w:szCs w:val="20"/>
        </w:rPr>
        <w:t>nit, Jira</w:t>
      </w:r>
      <w:r w:rsidR="00041604">
        <w:rPr>
          <w:rFonts w:eastAsia="Calibri"/>
          <w:sz w:val="20"/>
          <w:szCs w:val="20"/>
        </w:rPr>
        <w:t xml:space="preserve">, </w:t>
      </w:r>
      <w:r w:rsidR="00041604" w:rsidRPr="00041604">
        <w:rPr>
          <w:rFonts w:eastAsia="Calibri"/>
          <w:sz w:val="20"/>
          <w:szCs w:val="20"/>
        </w:rPr>
        <w:t>OAuth2</w:t>
      </w:r>
      <w:r w:rsidR="00041604">
        <w:rPr>
          <w:rFonts w:eastAsia="Calibri"/>
          <w:sz w:val="20"/>
          <w:szCs w:val="20"/>
        </w:rPr>
        <w:t xml:space="preserve">, </w:t>
      </w:r>
      <w:r w:rsidR="00041604" w:rsidRPr="00041604">
        <w:rPr>
          <w:rFonts w:eastAsia="Calibri"/>
          <w:sz w:val="20"/>
          <w:szCs w:val="20"/>
        </w:rPr>
        <w:t>Keycloak</w:t>
      </w:r>
      <w:r w:rsidR="00353227" w:rsidRPr="007E5C0E">
        <w:rPr>
          <w:rFonts w:eastAsia="Calibri"/>
          <w:bCs/>
          <w:sz w:val="20"/>
          <w:szCs w:val="20"/>
        </w:rPr>
        <w:br/>
      </w:r>
      <w:r w:rsidR="00353227" w:rsidRPr="007E5C0E">
        <w:rPr>
          <w:rFonts w:eastAsia="Calibri"/>
          <w:b/>
          <w:bCs/>
          <w:sz w:val="20"/>
          <w:szCs w:val="20"/>
        </w:rPr>
        <w:t>Platforms:</w:t>
      </w:r>
      <w:r w:rsidR="00353227" w:rsidRPr="007E5C0E">
        <w:rPr>
          <w:rFonts w:eastAsia="Calibri"/>
          <w:bCs/>
          <w:sz w:val="20"/>
          <w:szCs w:val="20"/>
        </w:rPr>
        <w:t xml:space="preserve">  Windows, Linux, Mac OS</w:t>
      </w:r>
      <w:r w:rsidR="00096C82">
        <w:rPr>
          <w:rFonts w:eastAsia="Calibri"/>
          <w:bCs/>
          <w:sz w:val="20"/>
          <w:szCs w:val="20"/>
        </w:rPr>
        <w:t>, AWS</w:t>
      </w:r>
      <w:r w:rsidR="00DD141C">
        <w:rPr>
          <w:rFonts w:eastAsia="Calibri"/>
          <w:bCs/>
          <w:sz w:val="20"/>
          <w:szCs w:val="20"/>
        </w:rPr>
        <w:t xml:space="preserve">, </w:t>
      </w:r>
      <w:r w:rsidR="00DD141C" w:rsidRPr="00DD141C">
        <w:rPr>
          <w:rFonts w:eastAsia="Calibri"/>
          <w:bCs/>
          <w:sz w:val="20"/>
          <w:szCs w:val="20"/>
        </w:rPr>
        <w:t>Google Kubernetes Engine</w:t>
      </w:r>
      <w:r w:rsidR="00DD141C">
        <w:rPr>
          <w:rFonts w:eastAsia="Calibri"/>
          <w:bCs/>
          <w:sz w:val="20"/>
          <w:szCs w:val="20"/>
        </w:rPr>
        <w:t xml:space="preserve"> (GKE)</w:t>
      </w:r>
    </w:p>
    <w:p w14:paraId="411642A9" w14:textId="77777777" w:rsidR="006B2507" w:rsidRPr="006F2A29" w:rsidRDefault="006B2507" w:rsidP="006F2A29">
      <w:pPr>
        <w:pBdr>
          <w:bottom w:val="single" w:sz="4" w:space="1" w:color="auto"/>
        </w:pBdr>
        <w:jc w:val="both"/>
        <w:rPr>
          <w:rFonts w:eastAsia="Calibri"/>
          <w:b/>
          <w:sz w:val="6"/>
          <w:szCs w:val="6"/>
        </w:rPr>
      </w:pPr>
    </w:p>
    <w:p w14:paraId="0E0813FB" w14:textId="77777777" w:rsidR="006F2A29" w:rsidRDefault="006F2A29" w:rsidP="002504E3">
      <w:pPr>
        <w:jc w:val="center"/>
        <w:rPr>
          <w:rFonts w:eastAsia="Calibri"/>
          <w:b/>
          <w:sz w:val="20"/>
          <w:szCs w:val="20"/>
        </w:rPr>
      </w:pPr>
    </w:p>
    <w:p w14:paraId="66F33BB4" w14:textId="77777777" w:rsidR="006F2A29" w:rsidRPr="006F2A29" w:rsidRDefault="006F2A29" w:rsidP="002504E3">
      <w:pPr>
        <w:jc w:val="center"/>
        <w:rPr>
          <w:rFonts w:eastAsia="Calibri"/>
          <w:b/>
          <w:sz w:val="20"/>
          <w:szCs w:val="20"/>
        </w:rPr>
      </w:pPr>
    </w:p>
    <w:p w14:paraId="1C465916" w14:textId="77777777" w:rsidR="00395F68" w:rsidRPr="007E5C0E" w:rsidRDefault="002504E3" w:rsidP="002504E3">
      <w:pPr>
        <w:jc w:val="center"/>
        <w:rPr>
          <w:rFonts w:eastAsia="Calibri"/>
          <w:b/>
          <w:sz w:val="20"/>
          <w:szCs w:val="20"/>
        </w:rPr>
      </w:pPr>
      <w:r w:rsidRPr="007E5C0E">
        <w:rPr>
          <w:rFonts w:eastAsia="Calibri"/>
          <w:b/>
          <w:sz w:val="20"/>
          <w:szCs w:val="20"/>
        </w:rPr>
        <w:t>PROFESSIONAL EXPERIENCE</w:t>
      </w:r>
    </w:p>
    <w:p w14:paraId="51D45BA9" w14:textId="77777777" w:rsidR="00395F68" w:rsidRPr="007E5C0E" w:rsidRDefault="00395F68" w:rsidP="002504E3">
      <w:pPr>
        <w:jc w:val="both"/>
        <w:rPr>
          <w:rFonts w:eastAsia="Calibri"/>
          <w:b/>
          <w:sz w:val="20"/>
          <w:szCs w:val="20"/>
        </w:rPr>
      </w:pPr>
    </w:p>
    <w:p w14:paraId="5ACD44D9" w14:textId="77777777" w:rsidR="002504E3" w:rsidRPr="007E5C0E" w:rsidRDefault="002504E3" w:rsidP="002504E3">
      <w:pPr>
        <w:jc w:val="both"/>
        <w:rPr>
          <w:sz w:val="20"/>
          <w:szCs w:val="20"/>
        </w:rPr>
      </w:pPr>
      <w:r w:rsidRPr="007E5C0E">
        <w:rPr>
          <w:b/>
          <w:i/>
          <w:sz w:val="20"/>
          <w:szCs w:val="20"/>
        </w:rPr>
        <w:t xml:space="preserve">CAREER NOTE: </w:t>
      </w:r>
      <w:r w:rsidRPr="007E5C0E">
        <w:rPr>
          <w:i/>
          <w:sz w:val="20"/>
          <w:szCs w:val="20"/>
        </w:rPr>
        <w:t xml:space="preserve">Completed on-campus studies and currently taking distance education courses to complete a </w:t>
      </w:r>
      <w:proofErr w:type="gramStart"/>
      <w:r w:rsidRPr="007E5C0E">
        <w:rPr>
          <w:b/>
          <w:i/>
          <w:sz w:val="20"/>
          <w:szCs w:val="20"/>
        </w:rPr>
        <w:t>Master's Degree in Computer Science</w:t>
      </w:r>
      <w:proofErr w:type="gramEnd"/>
      <w:r w:rsidRPr="007E5C0E">
        <w:rPr>
          <w:i/>
          <w:sz w:val="20"/>
          <w:szCs w:val="20"/>
        </w:rPr>
        <w:t xml:space="preserve"> (Available for full-time, W-2 employment).</w:t>
      </w:r>
    </w:p>
    <w:p w14:paraId="0FD72C99" w14:textId="77777777" w:rsidR="002504E3" w:rsidRPr="007E5C0E" w:rsidRDefault="002504E3" w:rsidP="002504E3">
      <w:pPr>
        <w:jc w:val="both"/>
        <w:rPr>
          <w:rFonts w:eastAsia="Calibri"/>
          <w:sz w:val="20"/>
          <w:szCs w:val="20"/>
        </w:rPr>
      </w:pPr>
    </w:p>
    <w:p w14:paraId="098084F0" w14:textId="70AFC82D" w:rsidR="00CA2B6D" w:rsidRDefault="00B3571C" w:rsidP="002504E3">
      <w:pPr>
        <w:jc w:val="both"/>
        <w:rPr>
          <w:rFonts w:eastAsia="Calibri"/>
          <w:b/>
          <w:bCs/>
          <w:sz w:val="20"/>
          <w:szCs w:val="20"/>
        </w:rPr>
      </w:pPr>
      <w:proofErr w:type="spellStart"/>
      <w:r w:rsidRPr="00B3571C">
        <w:rPr>
          <w:rFonts w:eastAsia="Calibri"/>
          <w:b/>
          <w:bCs/>
          <w:sz w:val="20"/>
          <w:szCs w:val="20"/>
        </w:rPr>
        <w:t>Nivid</w:t>
      </w:r>
      <w:proofErr w:type="spellEnd"/>
      <w:r w:rsidRPr="00B3571C">
        <w:rPr>
          <w:rFonts w:eastAsia="Calibri"/>
          <w:b/>
          <w:bCs/>
          <w:sz w:val="20"/>
          <w:szCs w:val="20"/>
        </w:rPr>
        <w:t xml:space="preserve"> Systems LLC</w:t>
      </w:r>
      <w:r>
        <w:rPr>
          <w:rFonts w:eastAsia="Calibri"/>
          <w:b/>
          <w:bCs/>
          <w:sz w:val="20"/>
          <w:szCs w:val="20"/>
        </w:rPr>
        <w:t xml:space="preserve">, </w:t>
      </w:r>
      <w:r w:rsidR="00FA2841">
        <w:rPr>
          <w:rFonts w:eastAsia="Calibri"/>
          <w:b/>
          <w:bCs/>
          <w:sz w:val="20"/>
          <w:szCs w:val="20"/>
        </w:rPr>
        <w:t xml:space="preserve">28 </w:t>
      </w:r>
      <w:r w:rsidR="003C1662">
        <w:rPr>
          <w:rFonts w:eastAsia="Calibri"/>
          <w:b/>
          <w:bCs/>
          <w:sz w:val="20"/>
          <w:szCs w:val="20"/>
        </w:rPr>
        <w:t>Feb</w:t>
      </w:r>
      <w:r w:rsidR="00CA2B6D">
        <w:rPr>
          <w:rFonts w:eastAsia="Calibri"/>
          <w:b/>
          <w:bCs/>
          <w:sz w:val="20"/>
          <w:szCs w:val="20"/>
        </w:rPr>
        <w:t xml:space="preserve"> 2023 – Present</w:t>
      </w:r>
    </w:p>
    <w:p w14:paraId="1F823600" w14:textId="70B1290C" w:rsidR="00CA2B6D" w:rsidRDefault="00CA2B6D" w:rsidP="002504E3">
      <w:pPr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Assigned to client </w:t>
      </w:r>
      <w:r w:rsidRPr="00C071B3">
        <w:rPr>
          <w:rFonts w:eastAsia="Calibri"/>
          <w:b/>
          <w:bCs/>
          <w:sz w:val="20"/>
          <w:szCs w:val="20"/>
        </w:rPr>
        <w:t>ADP</w:t>
      </w:r>
      <w:r>
        <w:rPr>
          <w:rFonts w:eastAsia="Calibri"/>
          <w:sz w:val="20"/>
          <w:szCs w:val="20"/>
        </w:rPr>
        <w:t xml:space="preserve">, which </w:t>
      </w:r>
      <w:r w:rsidRPr="00CA2B6D">
        <w:rPr>
          <w:rFonts w:eastAsia="Calibri"/>
          <w:sz w:val="20"/>
          <w:szCs w:val="20"/>
        </w:rPr>
        <w:t>is an American provider of human resources management software and services, headquartered in Roseland, New Jersey</w:t>
      </w:r>
      <w:r>
        <w:rPr>
          <w:rFonts w:eastAsia="Calibri"/>
          <w:sz w:val="20"/>
          <w:szCs w:val="20"/>
        </w:rPr>
        <w:t>.</w:t>
      </w:r>
    </w:p>
    <w:p w14:paraId="7C099702" w14:textId="77777777" w:rsidR="00CA2B6D" w:rsidRDefault="00CA2B6D" w:rsidP="002504E3">
      <w:pPr>
        <w:jc w:val="both"/>
        <w:rPr>
          <w:rFonts w:eastAsia="Calibri"/>
          <w:sz w:val="20"/>
          <w:szCs w:val="20"/>
        </w:rPr>
      </w:pPr>
    </w:p>
    <w:p w14:paraId="6756F746" w14:textId="563F619F" w:rsidR="00CA2B6D" w:rsidRPr="00CA2B6D" w:rsidRDefault="00CA2B6D" w:rsidP="002504E3">
      <w:pPr>
        <w:jc w:val="both"/>
        <w:rPr>
          <w:rFonts w:eastAsia="Calibri"/>
          <w:b/>
          <w:bCs/>
          <w:sz w:val="20"/>
          <w:szCs w:val="20"/>
        </w:rPr>
      </w:pPr>
      <w:r w:rsidRPr="00CA2B6D">
        <w:rPr>
          <w:rFonts w:eastAsia="Calibri"/>
          <w:b/>
          <w:bCs/>
          <w:sz w:val="20"/>
          <w:szCs w:val="20"/>
        </w:rPr>
        <w:t>Senior Java Developer</w:t>
      </w:r>
    </w:p>
    <w:p w14:paraId="76A7CC34" w14:textId="4FE7F32D" w:rsidR="00B3571C" w:rsidRDefault="004559C2" w:rsidP="002504E3">
      <w:pPr>
        <w:jc w:val="both"/>
        <w:rPr>
          <w:rFonts w:eastAsia="Calibri"/>
          <w:sz w:val="20"/>
          <w:szCs w:val="20"/>
        </w:rPr>
      </w:pPr>
      <w:r w:rsidRPr="004559C2">
        <w:rPr>
          <w:rFonts w:eastAsia="Calibri"/>
          <w:sz w:val="20"/>
          <w:szCs w:val="20"/>
        </w:rPr>
        <w:t>Modernized</w:t>
      </w:r>
      <w:r>
        <w:rPr>
          <w:rFonts w:eastAsia="Calibri"/>
          <w:sz w:val="20"/>
          <w:szCs w:val="20"/>
        </w:rPr>
        <w:t xml:space="preserve"> the core </w:t>
      </w:r>
      <w:r w:rsidR="00B03B67">
        <w:rPr>
          <w:rFonts w:eastAsia="Calibri"/>
          <w:sz w:val="20"/>
          <w:szCs w:val="20"/>
        </w:rPr>
        <w:t>software</w:t>
      </w:r>
      <w:r>
        <w:rPr>
          <w:rFonts w:eastAsia="Calibri"/>
          <w:sz w:val="20"/>
          <w:szCs w:val="20"/>
        </w:rPr>
        <w:t xml:space="preserve"> of </w:t>
      </w:r>
      <w:r w:rsidRPr="00CA2B6D">
        <w:rPr>
          <w:rFonts w:eastAsia="Calibri"/>
          <w:sz w:val="20"/>
          <w:szCs w:val="20"/>
        </w:rPr>
        <w:t>human resources management</w:t>
      </w:r>
      <w:r w:rsidR="00B03B67">
        <w:rPr>
          <w:rFonts w:eastAsia="Calibri"/>
          <w:sz w:val="20"/>
          <w:szCs w:val="20"/>
        </w:rPr>
        <w:t xml:space="preserve"> which serves for </w:t>
      </w:r>
      <w:r w:rsidR="00B03B67" w:rsidRPr="00B03B67">
        <w:rPr>
          <w:rFonts w:eastAsia="Calibri"/>
          <w:sz w:val="20"/>
          <w:szCs w:val="20"/>
        </w:rPr>
        <w:t xml:space="preserve">HR, payroll, talent, time, </w:t>
      </w:r>
      <w:proofErr w:type="gramStart"/>
      <w:r w:rsidR="00B03B67" w:rsidRPr="00B03B67">
        <w:rPr>
          <w:rFonts w:eastAsia="Calibri"/>
          <w:sz w:val="20"/>
          <w:szCs w:val="20"/>
        </w:rPr>
        <w:t>tax</w:t>
      </w:r>
      <w:proofErr w:type="gramEnd"/>
      <w:r w:rsidR="00B03B67" w:rsidRPr="00B03B67">
        <w:rPr>
          <w:rFonts w:eastAsia="Calibri"/>
          <w:sz w:val="20"/>
          <w:szCs w:val="20"/>
        </w:rPr>
        <w:t xml:space="preserve"> and benefits administration</w:t>
      </w:r>
      <w:r w:rsidR="00B03B67">
        <w:rPr>
          <w:rFonts w:eastAsia="Calibri"/>
          <w:sz w:val="20"/>
          <w:szCs w:val="20"/>
        </w:rPr>
        <w:t xml:space="preserve"> functionalities.</w:t>
      </w:r>
    </w:p>
    <w:p w14:paraId="21E82A61" w14:textId="4510CFBC" w:rsidR="00B03B67" w:rsidRDefault="00B03B67" w:rsidP="000E43D8">
      <w:pPr>
        <w:numPr>
          <w:ilvl w:val="0"/>
          <w:numId w:val="21"/>
        </w:numPr>
        <w:ind w:left="360"/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Researched high level and technologies that have been used in the project and figured out solutions.</w:t>
      </w:r>
    </w:p>
    <w:p w14:paraId="33417CD2" w14:textId="18AC0DB0" w:rsidR="00B03B67" w:rsidRDefault="00B03B67" w:rsidP="000E43D8">
      <w:pPr>
        <w:numPr>
          <w:ilvl w:val="0"/>
          <w:numId w:val="21"/>
        </w:numPr>
        <w:ind w:left="360"/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Migrated to project to Apache Maven from Apache Ant.</w:t>
      </w:r>
    </w:p>
    <w:p w14:paraId="18D86CB8" w14:textId="58F403DE" w:rsidR="000E43D8" w:rsidRDefault="000E43D8" w:rsidP="000E43D8">
      <w:pPr>
        <w:numPr>
          <w:ilvl w:val="0"/>
          <w:numId w:val="21"/>
        </w:numPr>
        <w:ind w:left="360"/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Wrote shell script to migrate the project automatically.</w:t>
      </w:r>
    </w:p>
    <w:p w14:paraId="40072A25" w14:textId="17B5548A" w:rsidR="00B03B67" w:rsidRDefault="00B03B67" w:rsidP="000E43D8">
      <w:pPr>
        <w:numPr>
          <w:ilvl w:val="0"/>
          <w:numId w:val="21"/>
        </w:numPr>
        <w:ind w:left="360"/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Updated </w:t>
      </w:r>
      <w:proofErr w:type="spellStart"/>
      <w:r>
        <w:rPr>
          <w:rFonts w:eastAsia="Calibri"/>
          <w:sz w:val="20"/>
          <w:szCs w:val="20"/>
        </w:rPr>
        <w:t>Dockerfile</w:t>
      </w:r>
      <w:proofErr w:type="spellEnd"/>
      <w:r>
        <w:rPr>
          <w:rFonts w:eastAsia="Calibri"/>
          <w:sz w:val="20"/>
          <w:szCs w:val="20"/>
        </w:rPr>
        <w:t xml:space="preserve"> and Jenkins Pipeline that uses Maven to build and push docker image to </w:t>
      </w:r>
      <w:proofErr w:type="spellStart"/>
      <w:r w:rsidRPr="00B03B67">
        <w:rPr>
          <w:rFonts w:eastAsia="Calibri"/>
          <w:sz w:val="20"/>
          <w:szCs w:val="20"/>
        </w:rPr>
        <w:t>JFrog</w:t>
      </w:r>
      <w:proofErr w:type="spellEnd"/>
      <w:r w:rsidRPr="00B03B67"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a</w:t>
      </w:r>
      <w:r w:rsidRPr="00B03B67">
        <w:rPr>
          <w:rFonts w:eastAsia="Calibri"/>
          <w:sz w:val="20"/>
          <w:szCs w:val="20"/>
        </w:rPr>
        <w:t>rtifactory</w:t>
      </w:r>
      <w:proofErr w:type="spellEnd"/>
      <w:r>
        <w:rPr>
          <w:rFonts w:eastAsia="Calibri"/>
          <w:sz w:val="20"/>
          <w:szCs w:val="20"/>
        </w:rPr>
        <w:t>.</w:t>
      </w:r>
    </w:p>
    <w:p w14:paraId="12A5E801" w14:textId="54D7B409" w:rsidR="00B03B67" w:rsidRDefault="00B03B67" w:rsidP="000E43D8">
      <w:pPr>
        <w:numPr>
          <w:ilvl w:val="0"/>
          <w:numId w:val="21"/>
        </w:numPr>
        <w:ind w:left="360"/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Documented the process</w:t>
      </w:r>
      <w:r w:rsidR="005441B9">
        <w:rPr>
          <w:rFonts w:eastAsia="Calibri"/>
          <w:sz w:val="20"/>
          <w:szCs w:val="20"/>
        </w:rPr>
        <w:t xml:space="preserve">, steps, meeting notes, </w:t>
      </w:r>
      <w:r w:rsidR="000E43D8">
        <w:rPr>
          <w:rFonts w:eastAsia="Calibri"/>
          <w:sz w:val="20"/>
          <w:szCs w:val="20"/>
        </w:rPr>
        <w:t>and trained team to migrate and setup the project</w:t>
      </w:r>
      <w:r w:rsidR="00497C35">
        <w:rPr>
          <w:rFonts w:eastAsia="Calibri"/>
          <w:sz w:val="20"/>
          <w:szCs w:val="20"/>
        </w:rPr>
        <w:t>.</w:t>
      </w:r>
    </w:p>
    <w:p w14:paraId="193CF1DF" w14:textId="255FEA48" w:rsidR="008518D1" w:rsidRDefault="008518D1" w:rsidP="000E43D8">
      <w:pPr>
        <w:numPr>
          <w:ilvl w:val="0"/>
          <w:numId w:val="21"/>
        </w:numPr>
        <w:ind w:left="360"/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Worked on Java memory spike, investigated </w:t>
      </w:r>
      <w:proofErr w:type="spellStart"/>
      <w:r>
        <w:rPr>
          <w:rFonts w:eastAsia="Calibri"/>
          <w:sz w:val="20"/>
          <w:szCs w:val="20"/>
        </w:rPr>
        <w:t>heapdumps</w:t>
      </w:r>
      <w:proofErr w:type="spellEnd"/>
      <w:r>
        <w:rPr>
          <w:rFonts w:eastAsia="Calibri"/>
          <w:sz w:val="20"/>
          <w:szCs w:val="20"/>
        </w:rPr>
        <w:t>, garbage collectors.</w:t>
      </w:r>
    </w:p>
    <w:p w14:paraId="210A7986" w14:textId="5662862D" w:rsidR="00743B9E" w:rsidRPr="00743B9E" w:rsidRDefault="00743B9E" w:rsidP="00743B9E">
      <w:pPr>
        <w:jc w:val="both"/>
        <w:rPr>
          <w:rFonts w:eastAsia="Calibri"/>
          <w:i/>
          <w:iCs/>
          <w:sz w:val="20"/>
          <w:szCs w:val="20"/>
        </w:rPr>
      </w:pPr>
      <w:r w:rsidRPr="007E5C0E">
        <w:rPr>
          <w:rFonts w:eastAsia="Calibri"/>
          <w:b/>
          <w:bCs/>
          <w:i/>
          <w:iCs/>
          <w:sz w:val="20"/>
          <w:szCs w:val="20"/>
          <w:u w:val="single"/>
        </w:rPr>
        <w:t>Technologies Used</w:t>
      </w:r>
      <w:r>
        <w:rPr>
          <w:rFonts w:eastAsia="Calibri"/>
          <w:b/>
          <w:bCs/>
          <w:i/>
          <w:iCs/>
          <w:sz w:val="20"/>
          <w:szCs w:val="20"/>
          <w:u w:val="single"/>
        </w:rPr>
        <w:t>:</w:t>
      </w:r>
      <w:r w:rsidRPr="00743B9E">
        <w:rPr>
          <w:rFonts w:eastAsia="Calibri"/>
          <w:b/>
          <w:bCs/>
          <w:sz w:val="20"/>
          <w:szCs w:val="20"/>
        </w:rPr>
        <w:t xml:space="preserve"> </w:t>
      </w:r>
      <w:r w:rsidRPr="00743B9E">
        <w:rPr>
          <w:rFonts w:eastAsia="Calibri"/>
          <w:i/>
          <w:iCs/>
          <w:sz w:val="20"/>
          <w:szCs w:val="20"/>
        </w:rPr>
        <w:t>Java, Apache Ant, Apache Maven, Docker, Amazon EKS, Oracle DB,</w:t>
      </w:r>
      <w:r>
        <w:rPr>
          <w:rFonts w:eastAsia="Calibri"/>
          <w:i/>
          <w:iCs/>
          <w:sz w:val="20"/>
          <w:szCs w:val="20"/>
        </w:rPr>
        <w:t xml:space="preserve"> Jenkins,</w:t>
      </w:r>
      <w:r w:rsidRPr="00743B9E">
        <w:rPr>
          <w:rFonts w:eastAsia="Calibri"/>
          <w:i/>
          <w:iCs/>
          <w:sz w:val="20"/>
          <w:szCs w:val="20"/>
        </w:rPr>
        <w:t xml:space="preserve"> </w:t>
      </w:r>
      <w:r w:rsidRPr="00743B9E">
        <w:rPr>
          <w:rFonts w:eastAsia="Calibri"/>
          <w:bCs/>
          <w:i/>
          <w:iCs/>
          <w:sz w:val="20"/>
          <w:szCs w:val="20"/>
        </w:rPr>
        <w:t>IntelliJ IDEA, Linux</w:t>
      </w:r>
      <w:r>
        <w:rPr>
          <w:rFonts w:eastAsia="Calibri"/>
          <w:bCs/>
          <w:i/>
          <w:iCs/>
          <w:sz w:val="20"/>
          <w:szCs w:val="20"/>
        </w:rPr>
        <w:t>.</w:t>
      </w:r>
    </w:p>
    <w:p w14:paraId="4BE0B7F8" w14:textId="77777777" w:rsidR="00CA2B6D" w:rsidRDefault="00CA2B6D" w:rsidP="002504E3">
      <w:pPr>
        <w:jc w:val="both"/>
        <w:rPr>
          <w:rFonts w:eastAsia="Calibri"/>
          <w:b/>
          <w:bCs/>
          <w:sz w:val="20"/>
          <w:szCs w:val="20"/>
        </w:rPr>
      </w:pPr>
    </w:p>
    <w:p w14:paraId="0E0F39F4" w14:textId="77777777" w:rsidR="00AE620A" w:rsidRDefault="00AE620A">
      <w:pPr>
        <w:rPr>
          <w:rFonts w:eastAsia="Calibri"/>
          <w:b/>
          <w:bCs/>
          <w:sz w:val="20"/>
          <w:szCs w:val="20"/>
        </w:rPr>
      </w:pPr>
      <w:r>
        <w:rPr>
          <w:rFonts w:eastAsia="Calibri"/>
          <w:b/>
          <w:bCs/>
          <w:sz w:val="20"/>
          <w:szCs w:val="20"/>
        </w:rPr>
        <w:br w:type="page"/>
      </w:r>
    </w:p>
    <w:p w14:paraId="4CD6B569" w14:textId="77F506B5" w:rsidR="00353227" w:rsidRPr="007E5C0E" w:rsidRDefault="00353227" w:rsidP="002504E3">
      <w:pPr>
        <w:jc w:val="both"/>
        <w:rPr>
          <w:rFonts w:eastAsia="Calibri"/>
          <w:b/>
          <w:bCs/>
          <w:sz w:val="20"/>
          <w:szCs w:val="20"/>
        </w:rPr>
      </w:pPr>
      <w:r w:rsidRPr="007E5C0E">
        <w:rPr>
          <w:rFonts w:eastAsia="Calibri"/>
          <w:b/>
          <w:bCs/>
          <w:sz w:val="20"/>
          <w:szCs w:val="20"/>
        </w:rPr>
        <w:lastRenderedPageBreak/>
        <w:t xml:space="preserve">DBS BANK SINGAPORE, Singapore </w:t>
      </w:r>
      <w:r w:rsidRPr="007E5C0E">
        <w:rPr>
          <w:rFonts w:eastAsia="Calibri"/>
          <w:b/>
          <w:bCs/>
          <w:sz w:val="20"/>
          <w:szCs w:val="20"/>
        </w:rPr>
        <w:sym w:font="Symbol" w:char="F0B7"/>
      </w:r>
      <w:r w:rsidRPr="007E5C0E">
        <w:rPr>
          <w:rFonts w:eastAsia="Calibri"/>
          <w:b/>
          <w:bCs/>
          <w:sz w:val="20"/>
          <w:szCs w:val="20"/>
        </w:rPr>
        <w:t xml:space="preserve"> 2019-2022</w:t>
      </w:r>
    </w:p>
    <w:p w14:paraId="63FA5017" w14:textId="77777777" w:rsidR="00353227" w:rsidRPr="007E5C0E" w:rsidRDefault="00353227" w:rsidP="002504E3">
      <w:pPr>
        <w:jc w:val="both"/>
        <w:rPr>
          <w:rFonts w:eastAsia="Calibri"/>
          <w:sz w:val="20"/>
          <w:szCs w:val="20"/>
        </w:rPr>
      </w:pPr>
      <w:r w:rsidRPr="007E5C0E">
        <w:rPr>
          <w:rFonts w:eastAsia="Calibri"/>
          <w:sz w:val="20"/>
          <w:szCs w:val="20"/>
        </w:rPr>
        <w:t>Multinational banking and financial services company.</w:t>
      </w:r>
    </w:p>
    <w:p w14:paraId="14DF5F1F" w14:textId="77777777" w:rsidR="00353227" w:rsidRPr="007E5C0E" w:rsidRDefault="00353227" w:rsidP="002504E3">
      <w:pPr>
        <w:jc w:val="both"/>
        <w:rPr>
          <w:rFonts w:eastAsia="Calibri"/>
          <w:sz w:val="6"/>
          <w:szCs w:val="6"/>
        </w:rPr>
      </w:pPr>
    </w:p>
    <w:p w14:paraId="5850D6CB" w14:textId="77777777" w:rsidR="00353227" w:rsidRPr="007E5C0E" w:rsidRDefault="00353227" w:rsidP="002504E3">
      <w:pPr>
        <w:jc w:val="both"/>
        <w:rPr>
          <w:rFonts w:eastAsia="Calibri"/>
          <w:b/>
          <w:bCs/>
          <w:sz w:val="20"/>
          <w:szCs w:val="20"/>
        </w:rPr>
      </w:pPr>
      <w:r w:rsidRPr="007E5C0E">
        <w:rPr>
          <w:rFonts w:eastAsia="Calibri"/>
          <w:b/>
          <w:bCs/>
          <w:sz w:val="20"/>
          <w:szCs w:val="20"/>
        </w:rPr>
        <w:t>Senior Software Developer</w:t>
      </w:r>
    </w:p>
    <w:p w14:paraId="304CFBDE" w14:textId="77777777" w:rsidR="00E30D5F" w:rsidRPr="007E5C0E" w:rsidRDefault="00E30D5F" w:rsidP="00E30D5F">
      <w:pPr>
        <w:jc w:val="both"/>
        <w:rPr>
          <w:rFonts w:eastAsia="Calibri"/>
          <w:sz w:val="20"/>
          <w:szCs w:val="20"/>
        </w:rPr>
      </w:pPr>
      <w:r w:rsidRPr="007E5C0E">
        <w:rPr>
          <w:rFonts w:eastAsia="Calibri"/>
          <w:sz w:val="20"/>
          <w:szCs w:val="20"/>
        </w:rPr>
        <w:t>Led development and implementation of new Microservices while maintaining backend and frontend of legacy applications.</w:t>
      </w:r>
    </w:p>
    <w:p w14:paraId="1467507D" w14:textId="77777777" w:rsidR="00E30D5F" w:rsidRPr="007E5C0E" w:rsidRDefault="00E30D5F" w:rsidP="00E30D5F">
      <w:pPr>
        <w:numPr>
          <w:ilvl w:val="0"/>
          <w:numId w:val="21"/>
        </w:numPr>
        <w:ind w:left="360"/>
        <w:jc w:val="both"/>
        <w:rPr>
          <w:rFonts w:eastAsia="Calibri"/>
          <w:sz w:val="20"/>
          <w:szCs w:val="20"/>
        </w:rPr>
      </w:pPr>
      <w:r w:rsidRPr="007E5C0E">
        <w:rPr>
          <w:rFonts w:eastAsia="Calibri"/>
          <w:sz w:val="20"/>
          <w:szCs w:val="20"/>
        </w:rPr>
        <w:t>Migrated legacy applications to modern Microservices.</w:t>
      </w:r>
    </w:p>
    <w:p w14:paraId="5A8780E8" w14:textId="77777777" w:rsidR="00E30D5F" w:rsidRPr="007E5C0E" w:rsidRDefault="00E30D5F" w:rsidP="00E30D5F">
      <w:pPr>
        <w:numPr>
          <w:ilvl w:val="0"/>
          <w:numId w:val="21"/>
        </w:numPr>
        <w:ind w:left="360"/>
        <w:jc w:val="both"/>
        <w:rPr>
          <w:rFonts w:eastAsia="Calibri"/>
          <w:sz w:val="20"/>
          <w:szCs w:val="20"/>
        </w:rPr>
      </w:pPr>
      <w:r w:rsidRPr="007E5C0E">
        <w:rPr>
          <w:rFonts w:eastAsia="Calibri"/>
          <w:sz w:val="20"/>
          <w:szCs w:val="20"/>
        </w:rPr>
        <w:t>Gathered requirements and implemented UAT testing while collaborating with business users.</w:t>
      </w:r>
    </w:p>
    <w:p w14:paraId="1B6938A6" w14:textId="77777777" w:rsidR="00E30D5F" w:rsidRPr="007E5C0E" w:rsidRDefault="00E30D5F" w:rsidP="00E30D5F">
      <w:pPr>
        <w:numPr>
          <w:ilvl w:val="0"/>
          <w:numId w:val="21"/>
        </w:numPr>
        <w:ind w:left="360"/>
        <w:jc w:val="both"/>
        <w:rPr>
          <w:rFonts w:eastAsia="Calibri"/>
          <w:sz w:val="20"/>
          <w:szCs w:val="20"/>
        </w:rPr>
      </w:pPr>
      <w:r w:rsidRPr="007E5C0E">
        <w:rPr>
          <w:rFonts w:eastAsia="Calibri"/>
          <w:sz w:val="20"/>
          <w:szCs w:val="20"/>
        </w:rPr>
        <w:t>Researched and identified solutions to migrate Java Applets to Java Web</w:t>
      </w:r>
      <w:r w:rsidR="0057025E">
        <w:rPr>
          <w:rFonts w:eastAsia="Calibri"/>
          <w:sz w:val="20"/>
          <w:szCs w:val="20"/>
        </w:rPr>
        <w:t xml:space="preserve"> Start.</w:t>
      </w:r>
    </w:p>
    <w:p w14:paraId="2EAEEF27" w14:textId="77777777" w:rsidR="00E30D5F" w:rsidRPr="007E5C0E" w:rsidRDefault="00E30D5F" w:rsidP="00E30D5F">
      <w:pPr>
        <w:numPr>
          <w:ilvl w:val="0"/>
          <w:numId w:val="21"/>
        </w:numPr>
        <w:ind w:left="360"/>
        <w:jc w:val="both"/>
        <w:rPr>
          <w:rFonts w:eastAsia="Calibri"/>
          <w:sz w:val="20"/>
          <w:szCs w:val="20"/>
        </w:rPr>
      </w:pPr>
      <w:r w:rsidRPr="007E5C0E">
        <w:rPr>
          <w:rFonts w:eastAsia="Calibri"/>
          <w:sz w:val="20"/>
          <w:szCs w:val="20"/>
        </w:rPr>
        <w:t>Managed team by guiding junior developers through all phases of software development life cycle.</w:t>
      </w:r>
    </w:p>
    <w:p w14:paraId="08198383" w14:textId="77777777" w:rsidR="00353227" w:rsidRPr="007E5C0E" w:rsidRDefault="00E30D5F" w:rsidP="00E30D5F">
      <w:pPr>
        <w:jc w:val="both"/>
        <w:rPr>
          <w:rFonts w:eastAsia="Calibri"/>
          <w:i/>
          <w:iCs/>
          <w:sz w:val="20"/>
          <w:szCs w:val="20"/>
        </w:rPr>
      </w:pPr>
      <w:r w:rsidRPr="007E5C0E">
        <w:rPr>
          <w:rFonts w:eastAsia="Calibri"/>
          <w:b/>
          <w:bCs/>
          <w:i/>
          <w:iCs/>
          <w:sz w:val="20"/>
          <w:szCs w:val="20"/>
          <w:u w:val="single"/>
        </w:rPr>
        <w:t>Technologies Used:</w:t>
      </w:r>
      <w:r w:rsidRPr="007E5C0E">
        <w:rPr>
          <w:rFonts w:eastAsia="Calibri"/>
          <w:i/>
          <w:iCs/>
          <w:sz w:val="20"/>
          <w:szCs w:val="20"/>
        </w:rPr>
        <w:t xml:space="preserve"> </w:t>
      </w:r>
      <w:r w:rsidRPr="007E5C0E">
        <w:rPr>
          <w:rFonts w:eastAsia="Calibri"/>
          <w:bCs/>
          <w:i/>
          <w:iCs/>
          <w:sz w:val="20"/>
          <w:szCs w:val="20"/>
        </w:rPr>
        <w:t>Java, Spring, Spring Boot, JPA / Hibernate, JSP / Servlet, JavaScript, HTML5, CSS3, Bootstrap, jQuery, React.js, Oracle DB, MariaDB, H2, Kafka, IntelliJ IDEA, Jenkins, Windows, Linux, OpenShift / Kubernetes.</w:t>
      </w:r>
    </w:p>
    <w:p w14:paraId="3F88CA89" w14:textId="77777777" w:rsidR="006F2A29" w:rsidRDefault="006F2A29" w:rsidP="002504E3">
      <w:pPr>
        <w:jc w:val="both"/>
        <w:rPr>
          <w:rFonts w:eastAsia="Calibri"/>
          <w:b/>
          <w:bCs/>
          <w:sz w:val="20"/>
          <w:szCs w:val="20"/>
        </w:rPr>
      </w:pPr>
    </w:p>
    <w:p w14:paraId="7DCEB84A" w14:textId="77777777" w:rsidR="00353227" w:rsidRPr="007E5C0E" w:rsidRDefault="00353227" w:rsidP="002504E3">
      <w:pPr>
        <w:jc w:val="both"/>
        <w:rPr>
          <w:rFonts w:eastAsia="Calibri"/>
          <w:b/>
          <w:bCs/>
          <w:sz w:val="20"/>
          <w:szCs w:val="20"/>
        </w:rPr>
      </w:pPr>
      <w:r w:rsidRPr="007E5C0E">
        <w:rPr>
          <w:rFonts w:eastAsia="Calibri"/>
          <w:b/>
          <w:bCs/>
          <w:sz w:val="20"/>
          <w:szCs w:val="20"/>
        </w:rPr>
        <w:t xml:space="preserve">MUSIC TRIBE SERVICES SG PTE. LTD., Singapore </w:t>
      </w:r>
      <w:r w:rsidRPr="007E5C0E">
        <w:rPr>
          <w:rFonts w:eastAsia="Calibri"/>
          <w:b/>
          <w:bCs/>
          <w:sz w:val="20"/>
          <w:szCs w:val="20"/>
        </w:rPr>
        <w:sym w:font="Symbol" w:char="F0B7"/>
      </w:r>
      <w:r w:rsidRPr="007E5C0E">
        <w:rPr>
          <w:rFonts w:eastAsia="Calibri"/>
          <w:b/>
          <w:bCs/>
          <w:sz w:val="20"/>
          <w:szCs w:val="20"/>
        </w:rPr>
        <w:t xml:space="preserve"> 2017-2019</w:t>
      </w:r>
    </w:p>
    <w:p w14:paraId="7E80FCDE" w14:textId="77777777" w:rsidR="00353227" w:rsidRPr="007E5C0E" w:rsidRDefault="00353227" w:rsidP="002504E3">
      <w:pPr>
        <w:jc w:val="both"/>
        <w:rPr>
          <w:rFonts w:eastAsia="Calibri"/>
          <w:sz w:val="20"/>
          <w:szCs w:val="20"/>
        </w:rPr>
      </w:pPr>
      <w:r w:rsidRPr="007E5C0E">
        <w:rPr>
          <w:rFonts w:eastAsia="Calibri"/>
          <w:sz w:val="20"/>
          <w:szCs w:val="20"/>
        </w:rPr>
        <w:t>Manufacturer of musical instruments.</w:t>
      </w:r>
    </w:p>
    <w:p w14:paraId="3571D8F2" w14:textId="77777777" w:rsidR="00353227" w:rsidRPr="007E5C0E" w:rsidRDefault="00353227" w:rsidP="002504E3">
      <w:pPr>
        <w:jc w:val="both"/>
        <w:rPr>
          <w:rFonts w:eastAsia="Calibri"/>
          <w:sz w:val="6"/>
          <w:szCs w:val="6"/>
        </w:rPr>
      </w:pPr>
    </w:p>
    <w:p w14:paraId="6B9C7EF9" w14:textId="77777777" w:rsidR="00353227" w:rsidRPr="007E5C0E" w:rsidRDefault="00353227" w:rsidP="002504E3">
      <w:pPr>
        <w:jc w:val="both"/>
        <w:rPr>
          <w:rFonts w:eastAsia="Calibri"/>
          <w:b/>
          <w:bCs/>
          <w:sz w:val="20"/>
          <w:szCs w:val="20"/>
        </w:rPr>
      </w:pPr>
      <w:r w:rsidRPr="007E5C0E">
        <w:rPr>
          <w:rFonts w:eastAsia="Calibri"/>
          <w:b/>
          <w:bCs/>
          <w:sz w:val="20"/>
          <w:szCs w:val="20"/>
        </w:rPr>
        <w:t>Senior Engineer</w:t>
      </w:r>
    </w:p>
    <w:p w14:paraId="6DC00619" w14:textId="77777777" w:rsidR="00353227" w:rsidRPr="007E5C0E" w:rsidRDefault="00E30D5F" w:rsidP="002504E3">
      <w:pPr>
        <w:jc w:val="both"/>
        <w:rPr>
          <w:rFonts w:eastAsia="Calibri"/>
          <w:sz w:val="20"/>
          <w:szCs w:val="20"/>
        </w:rPr>
      </w:pPr>
      <w:r w:rsidRPr="007E5C0E">
        <w:rPr>
          <w:rFonts w:eastAsia="Calibri"/>
          <w:sz w:val="20"/>
          <w:szCs w:val="20"/>
        </w:rPr>
        <w:t>Maximized functionality and performance of e-commercial website for musical instrument products.</w:t>
      </w:r>
    </w:p>
    <w:p w14:paraId="7AB6DFCB" w14:textId="77777777" w:rsidR="00E30D5F" w:rsidRPr="007E5C0E" w:rsidRDefault="007E5C0E" w:rsidP="00E30D5F">
      <w:pPr>
        <w:numPr>
          <w:ilvl w:val="0"/>
          <w:numId w:val="22"/>
        </w:numPr>
        <w:ind w:left="360"/>
        <w:jc w:val="both"/>
        <w:rPr>
          <w:rFonts w:eastAsia="Calibri"/>
          <w:sz w:val="20"/>
          <w:szCs w:val="20"/>
        </w:rPr>
      </w:pPr>
      <w:r w:rsidRPr="007E5C0E">
        <w:rPr>
          <w:rFonts w:eastAsia="Calibri"/>
          <w:sz w:val="20"/>
          <w:szCs w:val="20"/>
        </w:rPr>
        <w:t>Identified and fixed bugs for storefront and B2B for website.</w:t>
      </w:r>
    </w:p>
    <w:p w14:paraId="54B4728B" w14:textId="77777777" w:rsidR="007E5C0E" w:rsidRPr="007E5C0E" w:rsidRDefault="007E5C0E" w:rsidP="00E30D5F">
      <w:pPr>
        <w:numPr>
          <w:ilvl w:val="0"/>
          <w:numId w:val="22"/>
        </w:numPr>
        <w:ind w:left="360"/>
        <w:jc w:val="both"/>
        <w:rPr>
          <w:rFonts w:eastAsia="Calibri"/>
          <w:sz w:val="20"/>
          <w:szCs w:val="20"/>
        </w:rPr>
      </w:pPr>
      <w:r w:rsidRPr="007E5C0E">
        <w:rPr>
          <w:rFonts w:eastAsia="Calibri"/>
          <w:sz w:val="20"/>
          <w:szCs w:val="20"/>
        </w:rPr>
        <w:t>Accomplished user requests and requirements as part of team.</w:t>
      </w:r>
    </w:p>
    <w:p w14:paraId="299B2BD1" w14:textId="77777777" w:rsidR="007E5C0E" w:rsidRPr="007E5C0E" w:rsidRDefault="007E5C0E" w:rsidP="00E30D5F">
      <w:pPr>
        <w:numPr>
          <w:ilvl w:val="0"/>
          <w:numId w:val="22"/>
        </w:numPr>
        <w:ind w:left="360"/>
        <w:jc w:val="both"/>
        <w:rPr>
          <w:rFonts w:eastAsia="Calibri"/>
          <w:sz w:val="20"/>
          <w:szCs w:val="20"/>
        </w:rPr>
      </w:pPr>
      <w:r w:rsidRPr="007E5C0E">
        <w:rPr>
          <w:rFonts w:eastAsia="Calibri"/>
          <w:sz w:val="20"/>
          <w:szCs w:val="20"/>
        </w:rPr>
        <w:t>Managed team from spring planning to completion.</w:t>
      </w:r>
    </w:p>
    <w:p w14:paraId="40ECCB4A" w14:textId="77777777" w:rsidR="007E5C0E" w:rsidRPr="007E5C0E" w:rsidRDefault="007E5C0E" w:rsidP="00E30D5F">
      <w:pPr>
        <w:numPr>
          <w:ilvl w:val="0"/>
          <w:numId w:val="22"/>
        </w:numPr>
        <w:ind w:left="360"/>
        <w:jc w:val="both"/>
        <w:rPr>
          <w:rFonts w:eastAsia="Calibri"/>
          <w:sz w:val="20"/>
          <w:szCs w:val="20"/>
        </w:rPr>
      </w:pPr>
      <w:r w:rsidRPr="007E5C0E">
        <w:rPr>
          <w:rFonts w:eastAsia="Calibri"/>
          <w:sz w:val="20"/>
          <w:szCs w:val="20"/>
        </w:rPr>
        <w:t>Supported end users by addressing production issues.</w:t>
      </w:r>
    </w:p>
    <w:p w14:paraId="573FB1F8" w14:textId="77777777" w:rsidR="007E5C0E" w:rsidRPr="007E5C0E" w:rsidRDefault="007E5C0E" w:rsidP="007E5C0E">
      <w:pPr>
        <w:jc w:val="both"/>
        <w:rPr>
          <w:rFonts w:eastAsia="Calibri"/>
          <w:i/>
          <w:iCs/>
          <w:sz w:val="20"/>
          <w:szCs w:val="20"/>
        </w:rPr>
      </w:pPr>
      <w:r w:rsidRPr="007E5C0E">
        <w:rPr>
          <w:rFonts w:eastAsia="Calibri"/>
          <w:b/>
          <w:bCs/>
          <w:i/>
          <w:iCs/>
          <w:sz w:val="20"/>
          <w:szCs w:val="20"/>
          <w:u w:val="single"/>
        </w:rPr>
        <w:t>Technologies Used:</w:t>
      </w:r>
      <w:r w:rsidRPr="007E5C0E">
        <w:rPr>
          <w:rFonts w:eastAsia="Calibri"/>
          <w:i/>
          <w:iCs/>
          <w:sz w:val="20"/>
          <w:szCs w:val="20"/>
        </w:rPr>
        <w:t xml:space="preserve"> Java, Spring, SAP Hybris, JavaScript, Bootstrap, jQuery, HTML, CSS, MySQL, Apache Solr, HA Proxy, Windows, Linux.</w:t>
      </w:r>
    </w:p>
    <w:p w14:paraId="419B5A00" w14:textId="77777777" w:rsidR="006F2A29" w:rsidRDefault="006F2A29" w:rsidP="002504E3">
      <w:pPr>
        <w:jc w:val="both"/>
        <w:rPr>
          <w:rFonts w:eastAsia="Calibri"/>
          <w:b/>
          <w:bCs/>
          <w:sz w:val="20"/>
          <w:szCs w:val="20"/>
        </w:rPr>
      </w:pPr>
    </w:p>
    <w:p w14:paraId="7FD882D8" w14:textId="77777777" w:rsidR="00353227" w:rsidRPr="007E5C0E" w:rsidRDefault="00353227" w:rsidP="002504E3">
      <w:pPr>
        <w:jc w:val="both"/>
        <w:rPr>
          <w:rFonts w:eastAsia="Calibri"/>
          <w:b/>
          <w:bCs/>
          <w:sz w:val="20"/>
          <w:szCs w:val="20"/>
        </w:rPr>
      </w:pPr>
      <w:r w:rsidRPr="007E5C0E">
        <w:rPr>
          <w:rFonts w:eastAsia="Calibri"/>
          <w:b/>
          <w:bCs/>
          <w:sz w:val="20"/>
          <w:szCs w:val="20"/>
        </w:rPr>
        <w:t xml:space="preserve">TMON VIETNAM, Ho Chi Minh City, Vietnam </w:t>
      </w:r>
      <w:r w:rsidRPr="007E5C0E">
        <w:rPr>
          <w:rFonts w:eastAsia="Calibri"/>
          <w:b/>
          <w:bCs/>
          <w:sz w:val="20"/>
          <w:szCs w:val="20"/>
        </w:rPr>
        <w:sym w:font="Symbol" w:char="F0B7"/>
      </w:r>
      <w:r w:rsidRPr="007E5C0E">
        <w:rPr>
          <w:rFonts w:eastAsia="Calibri"/>
          <w:b/>
          <w:bCs/>
          <w:sz w:val="20"/>
          <w:szCs w:val="20"/>
        </w:rPr>
        <w:t xml:space="preserve"> 2016-2017</w:t>
      </w:r>
    </w:p>
    <w:p w14:paraId="3020984C" w14:textId="77777777" w:rsidR="00F9148B" w:rsidRPr="007E5C0E" w:rsidRDefault="00353227" w:rsidP="00F9148B">
      <w:pPr>
        <w:jc w:val="both"/>
        <w:rPr>
          <w:rFonts w:eastAsia="Calibri"/>
          <w:bCs/>
          <w:sz w:val="20"/>
          <w:szCs w:val="20"/>
        </w:rPr>
      </w:pPr>
      <w:bookmarkStart w:id="0" w:name="_Hlk536552461"/>
      <w:r w:rsidRPr="007E5C0E">
        <w:rPr>
          <w:rFonts w:eastAsia="Calibri"/>
          <w:bCs/>
          <w:sz w:val="20"/>
          <w:szCs w:val="20"/>
        </w:rPr>
        <w:t>Startup technology company.</w:t>
      </w:r>
    </w:p>
    <w:p w14:paraId="6D7F70F3" w14:textId="77777777" w:rsidR="00353227" w:rsidRPr="007E5C0E" w:rsidRDefault="00353227" w:rsidP="00F9148B">
      <w:pPr>
        <w:jc w:val="both"/>
        <w:rPr>
          <w:rFonts w:eastAsia="Calibri"/>
          <w:bCs/>
          <w:sz w:val="6"/>
          <w:szCs w:val="6"/>
        </w:rPr>
      </w:pPr>
    </w:p>
    <w:p w14:paraId="4D1D1635" w14:textId="77777777" w:rsidR="00353227" w:rsidRPr="007E5C0E" w:rsidRDefault="00353227" w:rsidP="00F9148B">
      <w:pPr>
        <w:jc w:val="both"/>
        <w:rPr>
          <w:rFonts w:eastAsia="Calibri"/>
          <w:b/>
          <w:sz w:val="20"/>
          <w:szCs w:val="20"/>
        </w:rPr>
      </w:pPr>
      <w:r w:rsidRPr="007E5C0E">
        <w:rPr>
          <w:rFonts w:eastAsia="Calibri"/>
          <w:b/>
          <w:sz w:val="20"/>
          <w:szCs w:val="20"/>
        </w:rPr>
        <w:t>IT Developer</w:t>
      </w:r>
    </w:p>
    <w:p w14:paraId="6FE9D9E0" w14:textId="77777777" w:rsidR="00353227" w:rsidRPr="007E5C0E" w:rsidRDefault="007E5C0E" w:rsidP="00F9148B">
      <w:pPr>
        <w:jc w:val="both"/>
        <w:rPr>
          <w:rFonts w:eastAsia="Calibri"/>
          <w:bCs/>
          <w:sz w:val="20"/>
          <w:szCs w:val="20"/>
        </w:rPr>
      </w:pPr>
      <w:r w:rsidRPr="007E5C0E">
        <w:rPr>
          <w:rFonts w:eastAsia="Calibri"/>
          <w:bCs/>
          <w:sz w:val="20"/>
          <w:szCs w:val="20"/>
        </w:rPr>
        <w:t>Designed and implemented new CRM web application.</w:t>
      </w:r>
    </w:p>
    <w:p w14:paraId="7958526B" w14:textId="77777777" w:rsidR="007E5C0E" w:rsidRPr="007E5C0E" w:rsidRDefault="007E5C0E" w:rsidP="007E5C0E">
      <w:pPr>
        <w:numPr>
          <w:ilvl w:val="0"/>
          <w:numId w:val="23"/>
        </w:numPr>
        <w:ind w:left="360"/>
        <w:jc w:val="both"/>
        <w:rPr>
          <w:rFonts w:eastAsia="Calibri"/>
          <w:bCs/>
          <w:sz w:val="20"/>
          <w:szCs w:val="20"/>
        </w:rPr>
      </w:pPr>
      <w:r w:rsidRPr="007E5C0E">
        <w:rPr>
          <w:rFonts w:eastAsia="Calibri"/>
          <w:bCs/>
          <w:sz w:val="20"/>
          <w:szCs w:val="20"/>
        </w:rPr>
        <w:t>Gathered and analyzed client requirements.</w:t>
      </w:r>
    </w:p>
    <w:p w14:paraId="4C5ED060" w14:textId="77777777" w:rsidR="007E5C0E" w:rsidRPr="007E5C0E" w:rsidRDefault="007E5C0E" w:rsidP="007E5C0E">
      <w:pPr>
        <w:numPr>
          <w:ilvl w:val="0"/>
          <w:numId w:val="23"/>
        </w:numPr>
        <w:ind w:left="360"/>
        <w:jc w:val="both"/>
        <w:rPr>
          <w:rFonts w:eastAsia="Calibri"/>
          <w:bCs/>
          <w:sz w:val="20"/>
          <w:szCs w:val="20"/>
        </w:rPr>
      </w:pPr>
      <w:r w:rsidRPr="007E5C0E">
        <w:rPr>
          <w:rFonts w:eastAsia="Calibri"/>
          <w:bCs/>
          <w:sz w:val="20"/>
          <w:szCs w:val="20"/>
        </w:rPr>
        <w:t>Led design of core features including Lead, Code, and File management.</w:t>
      </w:r>
    </w:p>
    <w:p w14:paraId="6C6CD64D" w14:textId="77777777" w:rsidR="007E5C0E" w:rsidRPr="007E5C0E" w:rsidRDefault="007E5C0E" w:rsidP="007E5C0E">
      <w:pPr>
        <w:numPr>
          <w:ilvl w:val="0"/>
          <w:numId w:val="23"/>
        </w:numPr>
        <w:ind w:left="360"/>
        <w:jc w:val="both"/>
        <w:rPr>
          <w:rFonts w:eastAsia="Calibri"/>
          <w:bCs/>
          <w:sz w:val="20"/>
          <w:szCs w:val="20"/>
        </w:rPr>
      </w:pPr>
      <w:r w:rsidRPr="007E5C0E">
        <w:rPr>
          <w:rFonts w:eastAsia="Calibri"/>
          <w:bCs/>
          <w:sz w:val="20"/>
          <w:szCs w:val="20"/>
        </w:rPr>
        <w:t>Developed organizational workflow.</w:t>
      </w:r>
    </w:p>
    <w:p w14:paraId="2666499A" w14:textId="77777777" w:rsidR="007E5C0E" w:rsidRPr="007E5C0E" w:rsidRDefault="007E5C0E" w:rsidP="00F9148B">
      <w:pPr>
        <w:jc w:val="both"/>
        <w:rPr>
          <w:rFonts w:eastAsia="Calibri"/>
          <w:bCs/>
          <w:i/>
          <w:iCs/>
          <w:sz w:val="20"/>
          <w:szCs w:val="20"/>
        </w:rPr>
      </w:pPr>
      <w:r w:rsidRPr="007E5C0E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7E5C0E">
        <w:rPr>
          <w:rFonts w:eastAsia="Calibri"/>
          <w:bCs/>
          <w:i/>
          <w:iCs/>
          <w:sz w:val="20"/>
          <w:szCs w:val="20"/>
        </w:rPr>
        <w:t xml:space="preserve"> Java, Spring, JPA / Hibernate, HTML, CSS, Angular, Bootstrap MySQL, Maven, Git, MacOS.</w:t>
      </w:r>
    </w:p>
    <w:p w14:paraId="3D2255B6" w14:textId="77777777" w:rsidR="007E5C0E" w:rsidRPr="007E5C0E" w:rsidRDefault="007E5C0E" w:rsidP="00F9148B">
      <w:pPr>
        <w:jc w:val="both"/>
        <w:rPr>
          <w:rFonts w:eastAsia="Calibri"/>
          <w:b/>
          <w:sz w:val="20"/>
          <w:szCs w:val="20"/>
        </w:rPr>
      </w:pPr>
    </w:p>
    <w:p w14:paraId="693F0CDE" w14:textId="77777777" w:rsidR="00353227" w:rsidRPr="007E5C0E" w:rsidRDefault="00353227" w:rsidP="00F9148B">
      <w:pPr>
        <w:jc w:val="both"/>
        <w:rPr>
          <w:rFonts w:eastAsia="Calibri"/>
          <w:b/>
          <w:sz w:val="20"/>
          <w:szCs w:val="20"/>
        </w:rPr>
      </w:pPr>
      <w:r w:rsidRPr="007E5C0E">
        <w:rPr>
          <w:rFonts w:eastAsia="Calibri"/>
          <w:b/>
          <w:sz w:val="20"/>
          <w:szCs w:val="20"/>
        </w:rPr>
        <w:t>MANIFERA SOFTWARE DEVELOPMENT PTE. LTD., Ho Chi Minh City, Vietnam</w:t>
      </w:r>
      <w:r w:rsidR="00CB1762" w:rsidRPr="007E5C0E">
        <w:rPr>
          <w:rFonts w:eastAsia="Calibri"/>
          <w:b/>
          <w:sz w:val="20"/>
          <w:szCs w:val="20"/>
        </w:rPr>
        <w:t xml:space="preserve"> </w:t>
      </w:r>
      <w:r w:rsidR="00CB1762" w:rsidRPr="007E5C0E">
        <w:rPr>
          <w:rFonts w:eastAsia="Calibri"/>
          <w:b/>
          <w:sz w:val="20"/>
          <w:szCs w:val="20"/>
        </w:rPr>
        <w:sym w:font="Symbol" w:char="F0B7"/>
      </w:r>
      <w:r w:rsidR="00CB1762" w:rsidRPr="007E5C0E">
        <w:rPr>
          <w:rFonts w:eastAsia="Calibri"/>
          <w:b/>
          <w:sz w:val="20"/>
          <w:szCs w:val="20"/>
        </w:rPr>
        <w:t xml:space="preserve"> 2015-2016</w:t>
      </w:r>
    </w:p>
    <w:p w14:paraId="32DD941D" w14:textId="77777777" w:rsidR="00CB1762" w:rsidRPr="007E5C0E" w:rsidRDefault="00CB1762" w:rsidP="00F9148B">
      <w:pPr>
        <w:jc w:val="both"/>
        <w:rPr>
          <w:rFonts w:eastAsia="Calibri"/>
          <w:bCs/>
          <w:sz w:val="20"/>
          <w:szCs w:val="20"/>
        </w:rPr>
      </w:pPr>
      <w:r w:rsidRPr="007E5C0E">
        <w:rPr>
          <w:rFonts w:eastAsia="Calibri"/>
          <w:bCs/>
          <w:sz w:val="20"/>
          <w:szCs w:val="20"/>
        </w:rPr>
        <w:t>IT outsourcing company.</w:t>
      </w:r>
    </w:p>
    <w:p w14:paraId="7987F2D9" w14:textId="77777777" w:rsidR="00CB1762" w:rsidRPr="007E5C0E" w:rsidRDefault="00CB1762" w:rsidP="00F9148B">
      <w:pPr>
        <w:jc w:val="both"/>
        <w:rPr>
          <w:rFonts w:eastAsia="Calibri"/>
          <w:bCs/>
          <w:sz w:val="6"/>
          <w:szCs w:val="6"/>
        </w:rPr>
      </w:pPr>
    </w:p>
    <w:p w14:paraId="6F7C789F" w14:textId="77777777" w:rsidR="00CB1762" w:rsidRPr="007E5C0E" w:rsidRDefault="00CB1762" w:rsidP="00F9148B">
      <w:pPr>
        <w:jc w:val="both"/>
        <w:rPr>
          <w:rFonts w:eastAsia="Calibri"/>
          <w:b/>
          <w:sz w:val="20"/>
          <w:szCs w:val="20"/>
        </w:rPr>
      </w:pPr>
      <w:r w:rsidRPr="007E5C0E">
        <w:rPr>
          <w:rFonts w:eastAsia="Calibri"/>
          <w:b/>
          <w:sz w:val="20"/>
          <w:szCs w:val="20"/>
        </w:rPr>
        <w:t>Senior Java Developer</w:t>
      </w:r>
    </w:p>
    <w:p w14:paraId="152C6D77" w14:textId="77777777" w:rsidR="00CB1762" w:rsidRDefault="000426A7" w:rsidP="00F9148B">
      <w:pPr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Researched</w:t>
      </w:r>
      <w:r w:rsidR="00FC3DA3">
        <w:rPr>
          <w:rFonts w:eastAsia="Calibri"/>
          <w:bCs/>
          <w:sz w:val="20"/>
          <w:szCs w:val="20"/>
        </w:rPr>
        <w:t xml:space="preserve"> and </w:t>
      </w:r>
      <w:r>
        <w:rPr>
          <w:rFonts w:eastAsia="Calibri"/>
          <w:bCs/>
          <w:sz w:val="20"/>
          <w:szCs w:val="20"/>
        </w:rPr>
        <w:t>built</w:t>
      </w:r>
      <w:r w:rsidR="00FC3DA3">
        <w:rPr>
          <w:rFonts w:eastAsia="Calibri"/>
          <w:bCs/>
          <w:sz w:val="20"/>
          <w:szCs w:val="20"/>
        </w:rPr>
        <w:t xml:space="preserve"> automated PDF parser application to parse magazine articles into categorize sections.</w:t>
      </w:r>
    </w:p>
    <w:p w14:paraId="647031E4" w14:textId="77777777" w:rsidR="00FC3DA3" w:rsidRDefault="00FC3DA3" w:rsidP="00FC3DA3">
      <w:pPr>
        <w:numPr>
          <w:ilvl w:val="0"/>
          <w:numId w:val="24"/>
        </w:numPr>
        <w:ind w:left="360"/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Coordinated user interface and tool functionalities with manager.</w:t>
      </w:r>
    </w:p>
    <w:p w14:paraId="3F36D27E" w14:textId="77777777" w:rsidR="00FC3DA3" w:rsidRPr="00FC3DA3" w:rsidRDefault="00FC3DA3" w:rsidP="00F9148B">
      <w:pPr>
        <w:jc w:val="both"/>
        <w:rPr>
          <w:rFonts w:eastAsia="Calibri"/>
          <w:bCs/>
          <w:i/>
          <w:iCs/>
          <w:sz w:val="20"/>
          <w:szCs w:val="20"/>
        </w:rPr>
      </w:pPr>
      <w:r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>
        <w:rPr>
          <w:rFonts w:eastAsia="Calibri"/>
          <w:bCs/>
          <w:i/>
          <w:iCs/>
          <w:sz w:val="20"/>
          <w:szCs w:val="20"/>
        </w:rPr>
        <w:t xml:space="preserve"> Java, Swing, JBoss Drools, Apache HttpClient, PDFBox, ICEpdf, Maven, Git, MacOS.</w:t>
      </w:r>
    </w:p>
    <w:p w14:paraId="3535FD5F" w14:textId="77777777" w:rsidR="00CB1762" w:rsidRPr="007E5C0E" w:rsidRDefault="00CB1762" w:rsidP="00F9148B">
      <w:pPr>
        <w:jc w:val="both"/>
        <w:rPr>
          <w:rFonts w:eastAsia="Calibri"/>
          <w:b/>
          <w:sz w:val="20"/>
          <w:szCs w:val="20"/>
        </w:rPr>
      </w:pPr>
    </w:p>
    <w:p w14:paraId="7345F7EE" w14:textId="77777777" w:rsidR="00CB1762" w:rsidRPr="007E5C0E" w:rsidRDefault="00CB1762" w:rsidP="00F9148B">
      <w:pPr>
        <w:jc w:val="both"/>
        <w:rPr>
          <w:rFonts w:eastAsia="Calibri"/>
          <w:b/>
          <w:sz w:val="20"/>
          <w:szCs w:val="20"/>
        </w:rPr>
      </w:pPr>
      <w:r w:rsidRPr="007E5C0E">
        <w:rPr>
          <w:rFonts w:eastAsia="Calibri"/>
          <w:b/>
          <w:sz w:val="20"/>
          <w:szCs w:val="20"/>
        </w:rPr>
        <w:t xml:space="preserve">TMA SOLUTIONS VIETNAM, Ho Chi Minh City, Vietnam </w:t>
      </w:r>
      <w:r w:rsidRPr="007E5C0E">
        <w:rPr>
          <w:rFonts w:eastAsia="Calibri"/>
          <w:b/>
          <w:sz w:val="20"/>
          <w:szCs w:val="20"/>
        </w:rPr>
        <w:sym w:font="Symbol" w:char="F0B7"/>
      </w:r>
      <w:r w:rsidRPr="007E5C0E">
        <w:rPr>
          <w:rFonts w:eastAsia="Calibri"/>
          <w:b/>
          <w:sz w:val="20"/>
          <w:szCs w:val="20"/>
        </w:rPr>
        <w:t xml:space="preserve"> 2014-2015</w:t>
      </w:r>
    </w:p>
    <w:p w14:paraId="5E455E2B" w14:textId="77777777" w:rsidR="00CB1762" w:rsidRPr="007E5C0E" w:rsidRDefault="00CB1762" w:rsidP="00F9148B">
      <w:pPr>
        <w:jc w:val="both"/>
        <w:rPr>
          <w:rFonts w:eastAsia="Calibri"/>
          <w:bCs/>
          <w:sz w:val="20"/>
          <w:szCs w:val="20"/>
        </w:rPr>
      </w:pPr>
      <w:r w:rsidRPr="007E5C0E">
        <w:rPr>
          <w:rFonts w:eastAsia="Calibri"/>
          <w:bCs/>
          <w:sz w:val="20"/>
          <w:szCs w:val="20"/>
        </w:rPr>
        <w:t>Technology company for outsourcing IT services.</w:t>
      </w:r>
    </w:p>
    <w:p w14:paraId="263A8970" w14:textId="77777777" w:rsidR="00CB1762" w:rsidRPr="007E5C0E" w:rsidRDefault="00CB1762" w:rsidP="00F9148B">
      <w:pPr>
        <w:jc w:val="both"/>
        <w:rPr>
          <w:rFonts w:eastAsia="Calibri"/>
          <w:bCs/>
          <w:sz w:val="6"/>
          <w:szCs w:val="6"/>
        </w:rPr>
      </w:pPr>
    </w:p>
    <w:p w14:paraId="2EB76428" w14:textId="77777777" w:rsidR="00CB1762" w:rsidRPr="007E5C0E" w:rsidRDefault="00CB1762" w:rsidP="00F9148B">
      <w:pPr>
        <w:jc w:val="both"/>
        <w:rPr>
          <w:rFonts w:eastAsia="Calibri"/>
          <w:b/>
          <w:sz w:val="20"/>
          <w:szCs w:val="20"/>
        </w:rPr>
      </w:pPr>
      <w:r w:rsidRPr="007E5C0E">
        <w:rPr>
          <w:rFonts w:eastAsia="Calibri"/>
          <w:b/>
          <w:sz w:val="20"/>
          <w:szCs w:val="20"/>
        </w:rPr>
        <w:t>Senior Engineer</w:t>
      </w:r>
    </w:p>
    <w:p w14:paraId="4C8A1D89" w14:textId="77777777" w:rsidR="008B64D2" w:rsidRDefault="008B64D2" w:rsidP="008B64D2">
      <w:pPr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Designed features for capital market applications.</w:t>
      </w:r>
    </w:p>
    <w:p w14:paraId="699BE3CA" w14:textId="77777777" w:rsidR="008B64D2" w:rsidRDefault="008B64D2" w:rsidP="008B64D2">
      <w:pPr>
        <w:numPr>
          <w:ilvl w:val="0"/>
          <w:numId w:val="24"/>
        </w:numPr>
        <w:ind w:left="360"/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Transformed user requirements into proposed designs.</w:t>
      </w:r>
    </w:p>
    <w:p w14:paraId="1C7EA01D" w14:textId="77777777" w:rsidR="008B64D2" w:rsidRDefault="008B64D2" w:rsidP="008B64D2">
      <w:pPr>
        <w:numPr>
          <w:ilvl w:val="0"/>
          <w:numId w:val="24"/>
        </w:numPr>
        <w:ind w:left="360"/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Ensured product quality by implementing code reviews and continual testing.</w:t>
      </w:r>
    </w:p>
    <w:p w14:paraId="40D1494F" w14:textId="77777777" w:rsidR="008B64D2" w:rsidRDefault="008B64D2" w:rsidP="008B64D2">
      <w:pPr>
        <w:jc w:val="both"/>
        <w:rPr>
          <w:rFonts w:eastAsia="Calibri"/>
          <w:bCs/>
          <w:i/>
          <w:iCs/>
          <w:sz w:val="20"/>
          <w:szCs w:val="20"/>
        </w:rPr>
      </w:pPr>
      <w:r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="00516C6C" w:rsidRPr="006F2A29">
        <w:rPr>
          <w:rFonts w:eastAsia="Calibri"/>
          <w:b/>
          <w:i/>
          <w:iCs/>
          <w:sz w:val="20"/>
          <w:szCs w:val="20"/>
        </w:rPr>
        <w:t xml:space="preserve"> </w:t>
      </w:r>
      <w:r w:rsidR="00516C6C" w:rsidRPr="006F2A29">
        <w:rPr>
          <w:rFonts w:eastAsia="Calibri"/>
          <w:bCs/>
          <w:i/>
          <w:iCs/>
          <w:sz w:val="20"/>
          <w:szCs w:val="20"/>
        </w:rPr>
        <w:t>J</w:t>
      </w:r>
      <w:r>
        <w:rPr>
          <w:rFonts w:eastAsia="Calibri"/>
          <w:bCs/>
          <w:i/>
          <w:iCs/>
          <w:sz w:val="20"/>
          <w:szCs w:val="20"/>
        </w:rPr>
        <w:t>ava, GWT, OpenORB, Oracle DB, Tomcat, Windows, SVN.</w:t>
      </w:r>
    </w:p>
    <w:p w14:paraId="37F62E32" w14:textId="77777777" w:rsidR="00CB1762" w:rsidRPr="007E5C0E" w:rsidRDefault="00CB1762" w:rsidP="00F9148B">
      <w:pPr>
        <w:jc w:val="both"/>
        <w:rPr>
          <w:rFonts w:eastAsia="Calibri"/>
          <w:b/>
          <w:sz w:val="20"/>
          <w:szCs w:val="20"/>
        </w:rPr>
      </w:pPr>
    </w:p>
    <w:p w14:paraId="4F8A3F1C" w14:textId="77777777" w:rsidR="00AE620A" w:rsidRDefault="00AE620A">
      <w:pPr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br w:type="page"/>
      </w:r>
    </w:p>
    <w:p w14:paraId="7A570D7A" w14:textId="05D82183" w:rsidR="00CB1762" w:rsidRPr="007E5C0E" w:rsidRDefault="00CB1762" w:rsidP="00F9148B">
      <w:pPr>
        <w:jc w:val="both"/>
        <w:rPr>
          <w:rFonts w:eastAsia="Calibri"/>
          <w:b/>
          <w:sz w:val="20"/>
          <w:szCs w:val="20"/>
        </w:rPr>
      </w:pPr>
      <w:r w:rsidRPr="007E5C0E">
        <w:rPr>
          <w:rFonts w:eastAsia="Calibri"/>
          <w:b/>
          <w:sz w:val="20"/>
          <w:szCs w:val="20"/>
        </w:rPr>
        <w:lastRenderedPageBreak/>
        <w:t xml:space="preserve">AXON ACTIVE VIETNAM, Ho Chi Minh City, Vietnam </w:t>
      </w:r>
      <w:r w:rsidRPr="007E5C0E">
        <w:rPr>
          <w:rFonts w:eastAsia="Calibri"/>
          <w:b/>
          <w:sz w:val="20"/>
          <w:szCs w:val="20"/>
        </w:rPr>
        <w:sym w:font="Symbol" w:char="F0B7"/>
      </w:r>
      <w:r w:rsidRPr="007E5C0E">
        <w:rPr>
          <w:rFonts w:eastAsia="Calibri"/>
          <w:b/>
          <w:sz w:val="20"/>
          <w:szCs w:val="20"/>
        </w:rPr>
        <w:t xml:space="preserve"> 2012-2014</w:t>
      </w:r>
    </w:p>
    <w:p w14:paraId="78ACEEF0" w14:textId="77777777" w:rsidR="00CB1762" w:rsidRPr="007E5C0E" w:rsidRDefault="00CB1762" w:rsidP="00F9148B">
      <w:pPr>
        <w:jc w:val="both"/>
        <w:rPr>
          <w:rFonts w:eastAsia="Calibri"/>
          <w:bCs/>
          <w:sz w:val="20"/>
          <w:szCs w:val="20"/>
        </w:rPr>
      </w:pPr>
      <w:r w:rsidRPr="007E5C0E">
        <w:rPr>
          <w:rFonts w:eastAsia="Calibri"/>
          <w:bCs/>
          <w:sz w:val="20"/>
          <w:szCs w:val="20"/>
        </w:rPr>
        <w:t>IT services company.</w:t>
      </w:r>
    </w:p>
    <w:p w14:paraId="1D576380" w14:textId="77777777" w:rsidR="00CB1762" w:rsidRPr="007E5C0E" w:rsidRDefault="00CB1762" w:rsidP="00F9148B">
      <w:pPr>
        <w:jc w:val="both"/>
        <w:rPr>
          <w:rFonts w:eastAsia="Calibri"/>
          <w:bCs/>
          <w:sz w:val="6"/>
          <w:szCs w:val="6"/>
        </w:rPr>
      </w:pPr>
    </w:p>
    <w:p w14:paraId="3C90F825" w14:textId="77777777" w:rsidR="00CB1762" w:rsidRPr="007E5C0E" w:rsidRDefault="00CB1762" w:rsidP="00F9148B">
      <w:pPr>
        <w:jc w:val="both"/>
        <w:rPr>
          <w:rFonts w:eastAsia="Calibri"/>
          <w:b/>
          <w:sz w:val="20"/>
          <w:szCs w:val="20"/>
        </w:rPr>
      </w:pPr>
      <w:r w:rsidRPr="007E5C0E">
        <w:rPr>
          <w:rFonts w:eastAsia="Calibri"/>
          <w:b/>
          <w:sz w:val="20"/>
          <w:szCs w:val="20"/>
        </w:rPr>
        <w:t>Web Developer</w:t>
      </w:r>
    </w:p>
    <w:p w14:paraId="208C8AB2" w14:textId="77777777" w:rsidR="008B64D2" w:rsidRDefault="008B64D2" w:rsidP="00F9148B">
      <w:pPr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Created features assigned by Scrum Master.</w:t>
      </w:r>
    </w:p>
    <w:p w14:paraId="4AB18DAE" w14:textId="77777777" w:rsidR="008B64D2" w:rsidRDefault="008B64D2" w:rsidP="008B64D2">
      <w:pPr>
        <w:numPr>
          <w:ilvl w:val="0"/>
          <w:numId w:val="25"/>
        </w:numPr>
        <w:ind w:left="360"/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Transformed client requirements into user stories and present to Product Owner.</w:t>
      </w:r>
    </w:p>
    <w:p w14:paraId="18951CD6" w14:textId="77777777" w:rsidR="008B64D2" w:rsidRDefault="000426A7" w:rsidP="008B64D2">
      <w:pPr>
        <w:numPr>
          <w:ilvl w:val="0"/>
          <w:numId w:val="25"/>
        </w:numPr>
        <w:ind w:left="360"/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Implemented metrics to evaluate team performance.</w:t>
      </w:r>
    </w:p>
    <w:p w14:paraId="2B80024E" w14:textId="77777777" w:rsidR="000426A7" w:rsidRDefault="000426A7" w:rsidP="008B64D2">
      <w:pPr>
        <w:numPr>
          <w:ilvl w:val="0"/>
          <w:numId w:val="25"/>
        </w:numPr>
        <w:ind w:left="360"/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Established Apache and Git server to deploy PHP web application.</w:t>
      </w:r>
    </w:p>
    <w:p w14:paraId="68E52587" w14:textId="77777777" w:rsidR="000426A7" w:rsidRPr="000426A7" w:rsidRDefault="000426A7" w:rsidP="000426A7">
      <w:pPr>
        <w:jc w:val="both"/>
        <w:rPr>
          <w:rFonts w:eastAsia="Calibri"/>
          <w:bCs/>
          <w:i/>
          <w:iCs/>
          <w:sz w:val="20"/>
          <w:szCs w:val="20"/>
        </w:rPr>
      </w:pPr>
      <w:r>
        <w:rPr>
          <w:rFonts w:eastAsia="Calibri"/>
          <w:b/>
          <w:i/>
          <w:iCs/>
          <w:sz w:val="20"/>
          <w:szCs w:val="20"/>
          <w:u w:val="single"/>
        </w:rPr>
        <w:t xml:space="preserve">Technologies </w:t>
      </w:r>
      <w:r w:rsidR="00FB2514">
        <w:rPr>
          <w:rFonts w:eastAsia="Calibri"/>
          <w:b/>
          <w:i/>
          <w:iCs/>
          <w:sz w:val="20"/>
          <w:szCs w:val="20"/>
          <w:u w:val="single"/>
        </w:rPr>
        <w:t>Us</w:t>
      </w:r>
      <w:r>
        <w:rPr>
          <w:rFonts w:eastAsia="Calibri"/>
          <w:b/>
          <w:i/>
          <w:iCs/>
          <w:sz w:val="20"/>
          <w:szCs w:val="20"/>
          <w:u w:val="single"/>
        </w:rPr>
        <w:t>ed:</w:t>
      </w:r>
      <w:r>
        <w:rPr>
          <w:rFonts w:eastAsia="Calibri"/>
          <w:bCs/>
          <w:i/>
          <w:iCs/>
          <w:sz w:val="20"/>
          <w:szCs w:val="20"/>
        </w:rPr>
        <w:t xml:space="preserve"> Java, PHP, Glassfish, Apache HTTP Server, SVN, JUnit, SOAP, SOAP UI, Windows.</w:t>
      </w:r>
    </w:p>
    <w:p w14:paraId="39DD98EA" w14:textId="77777777" w:rsidR="008B64D2" w:rsidRDefault="008B64D2" w:rsidP="00CB1762">
      <w:pPr>
        <w:jc w:val="both"/>
        <w:rPr>
          <w:rFonts w:eastAsia="Calibri"/>
          <w:b/>
          <w:sz w:val="20"/>
          <w:szCs w:val="20"/>
        </w:rPr>
      </w:pPr>
    </w:p>
    <w:p w14:paraId="6FE239EE" w14:textId="77777777" w:rsidR="00ED5CDC" w:rsidRPr="000426A7" w:rsidRDefault="00ED5CDC" w:rsidP="00ED5CDC">
      <w:pPr>
        <w:jc w:val="right"/>
        <w:rPr>
          <w:rFonts w:eastAsia="Calibri"/>
          <w:b/>
          <w:bCs/>
          <w:i/>
          <w:iCs/>
          <w:sz w:val="6"/>
          <w:szCs w:val="6"/>
        </w:rPr>
      </w:pPr>
    </w:p>
    <w:p w14:paraId="54D54177" w14:textId="77777777" w:rsidR="00ED5CDC" w:rsidRDefault="00ED5CDC" w:rsidP="006F2A29">
      <w:pPr>
        <w:jc w:val="right"/>
        <w:rPr>
          <w:rFonts w:eastAsia="Calibri"/>
          <w:b/>
          <w:i/>
          <w:iCs/>
          <w:sz w:val="20"/>
          <w:szCs w:val="20"/>
        </w:rPr>
      </w:pPr>
    </w:p>
    <w:p w14:paraId="143D628D" w14:textId="77777777" w:rsidR="00ED5CDC" w:rsidRPr="00ED5CDC" w:rsidRDefault="00ED5CDC" w:rsidP="006F2A29">
      <w:pPr>
        <w:jc w:val="right"/>
        <w:rPr>
          <w:rFonts w:eastAsia="Calibri"/>
          <w:b/>
          <w:i/>
          <w:iCs/>
          <w:sz w:val="20"/>
          <w:szCs w:val="20"/>
        </w:rPr>
      </w:pPr>
    </w:p>
    <w:p w14:paraId="11FA796B" w14:textId="77777777" w:rsidR="0010599F" w:rsidRDefault="0010599F" w:rsidP="0010599F">
      <w:pPr>
        <w:jc w:val="center"/>
        <w:rPr>
          <w:rFonts w:eastAsia="Calibri"/>
          <w:b/>
          <w:sz w:val="20"/>
          <w:szCs w:val="20"/>
        </w:rPr>
      </w:pPr>
      <w:r w:rsidRPr="007E5C0E">
        <w:rPr>
          <w:rFonts w:eastAsia="Calibri"/>
          <w:b/>
          <w:sz w:val="20"/>
          <w:szCs w:val="20"/>
        </w:rPr>
        <w:t>ACADEMIC PROJECTS</w:t>
      </w:r>
    </w:p>
    <w:p w14:paraId="5110A834" w14:textId="77777777" w:rsidR="006F2A29" w:rsidRPr="00ED5CDC" w:rsidRDefault="006F2A29" w:rsidP="00E04497">
      <w:pPr>
        <w:rPr>
          <w:rFonts w:eastAsia="Calibri"/>
          <w:b/>
          <w:sz w:val="20"/>
          <w:szCs w:val="20"/>
        </w:rPr>
      </w:pPr>
    </w:p>
    <w:p w14:paraId="0711C4C9" w14:textId="77777777" w:rsidR="00516C6C" w:rsidRPr="006F2A29" w:rsidRDefault="00516C6C" w:rsidP="006F2A29">
      <w:pPr>
        <w:jc w:val="both"/>
        <w:rPr>
          <w:rFonts w:eastAsia="Calibri"/>
          <w:bCs/>
          <w:i/>
          <w:iCs/>
          <w:sz w:val="20"/>
          <w:szCs w:val="20"/>
        </w:rPr>
      </w:pPr>
      <w:r w:rsidRPr="006F2A29">
        <w:rPr>
          <w:rFonts w:eastAsia="Calibri"/>
          <w:b/>
          <w:sz w:val="20"/>
          <w:szCs w:val="20"/>
        </w:rPr>
        <w:t xml:space="preserve">Airbnb-ish, MIU (2022): </w:t>
      </w:r>
      <w:r w:rsidR="006F2A29" w:rsidRPr="006F2A29">
        <w:rPr>
          <w:rFonts w:eastAsia="Calibri"/>
          <w:bCs/>
          <w:sz w:val="20"/>
          <w:szCs w:val="20"/>
        </w:rPr>
        <w:t>Developed M</w:t>
      </w:r>
      <w:r w:rsidRPr="006F2A29">
        <w:rPr>
          <w:rFonts w:eastAsia="Calibri"/>
          <w:bCs/>
          <w:sz w:val="20"/>
          <w:szCs w:val="20"/>
        </w:rPr>
        <w:t>icroservices application for users to search for houses and make reservation</w:t>
      </w:r>
      <w:r w:rsidR="006F2A29" w:rsidRPr="006F2A29">
        <w:rPr>
          <w:rFonts w:eastAsia="Calibri"/>
          <w:bCs/>
          <w:sz w:val="20"/>
          <w:szCs w:val="20"/>
        </w:rPr>
        <w:t>s</w:t>
      </w:r>
      <w:r w:rsidRPr="006F2A29">
        <w:rPr>
          <w:rFonts w:eastAsia="Calibri"/>
          <w:bCs/>
          <w:sz w:val="20"/>
          <w:szCs w:val="20"/>
        </w:rPr>
        <w:t>.</w:t>
      </w:r>
      <w:r w:rsidRPr="006F2A29">
        <w:rPr>
          <w:rFonts w:eastAsia="Calibri"/>
          <w:b/>
          <w:sz w:val="20"/>
          <w:szCs w:val="20"/>
        </w:rPr>
        <w:t xml:space="preserve"> </w:t>
      </w:r>
      <w:r w:rsidRPr="006F2A29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6F2A29">
        <w:rPr>
          <w:rFonts w:eastAsia="Calibri"/>
          <w:bCs/>
          <w:i/>
          <w:iCs/>
          <w:sz w:val="20"/>
          <w:szCs w:val="20"/>
        </w:rPr>
        <w:t xml:space="preserve"> </w:t>
      </w:r>
      <w:r w:rsidRPr="0070528B">
        <w:rPr>
          <w:rFonts w:eastAsia="Calibri"/>
          <w:bCs/>
          <w:i/>
          <w:iCs/>
          <w:sz w:val="20"/>
          <w:szCs w:val="20"/>
        </w:rPr>
        <w:t>Spring Boot,</w:t>
      </w:r>
      <w:r w:rsidRPr="0070528B">
        <w:rPr>
          <w:i/>
          <w:iCs/>
          <w:sz w:val="20"/>
          <w:szCs w:val="20"/>
        </w:rPr>
        <w:t xml:space="preserve"> Spring Security, Spring Data, Kubernetes (GKE), Kafka, Zipkin, </w:t>
      </w:r>
      <w:r w:rsidRPr="0070528B">
        <w:rPr>
          <w:rFonts w:eastAsia="Calibri"/>
          <w:bCs/>
          <w:i/>
          <w:iCs/>
          <w:sz w:val="20"/>
          <w:szCs w:val="20"/>
        </w:rPr>
        <w:t xml:space="preserve">Kong Gateway, Cassandra, Redis, </w:t>
      </w:r>
      <w:r w:rsidR="00E04497" w:rsidRPr="0070528B">
        <w:rPr>
          <w:rFonts w:eastAsia="Calibri"/>
          <w:bCs/>
          <w:i/>
          <w:iCs/>
          <w:sz w:val="20"/>
          <w:szCs w:val="20"/>
        </w:rPr>
        <w:t>HTML, JavaScript, Bootstrap, React.js</w:t>
      </w:r>
    </w:p>
    <w:p w14:paraId="4FB70A17" w14:textId="77777777" w:rsidR="00E04497" w:rsidRDefault="00E04497" w:rsidP="006F2A29">
      <w:pPr>
        <w:rPr>
          <w:rFonts w:eastAsia="Calibri"/>
          <w:b/>
          <w:sz w:val="20"/>
          <w:szCs w:val="20"/>
        </w:rPr>
      </w:pPr>
    </w:p>
    <w:p w14:paraId="3C0B019A" w14:textId="77777777" w:rsidR="00FF1AE0" w:rsidRPr="00FB2514" w:rsidRDefault="00FF1AE0" w:rsidP="00FB2514">
      <w:pPr>
        <w:jc w:val="both"/>
        <w:rPr>
          <w:rFonts w:eastAsia="Calibri"/>
          <w:bCs/>
          <w:i/>
          <w:iCs/>
          <w:sz w:val="20"/>
          <w:szCs w:val="20"/>
        </w:rPr>
      </w:pPr>
      <w:r w:rsidRPr="00FF1AE0">
        <w:rPr>
          <w:rFonts w:eastAsia="Calibri"/>
          <w:b/>
          <w:sz w:val="20"/>
          <w:szCs w:val="20"/>
        </w:rPr>
        <w:t>Property Management Portal (Zillow-ish)</w:t>
      </w:r>
      <w:r w:rsidR="00F648E9">
        <w:rPr>
          <w:rFonts w:eastAsia="Calibri"/>
          <w:b/>
          <w:sz w:val="20"/>
          <w:szCs w:val="20"/>
        </w:rPr>
        <w:t>, MIU</w:t>
      </w:r>
      <w:r w:rsidR="008674C0">
        <w:rPr>
          <w:rFonts w:eastAsia="Calibri"/>
          <w:b/>
          <w:sz w:val="20"/>
          <w:szCs w:val="20"/>
        </w:rPr>
        <w:t xml:space="preserve"> (2022)</w:t>
      </w:r>
      <w:r w:rsidRPr="00FF1AE0">
        <w:rPr>
          <w:rFonts w:eastAsia="Calibri"/>
          <w:b/>
          <w:sz w:val="20"/>
          <w:szCs w:val="20"/>
        </w:rPr>
        <w:t xml:space="preserve">: </w:t>
      </w:r>
      <w:r w:rsidRPr="00FB2514">
        <w:rPr>
          <w:rFonts w:eastAsia="Calibri"/>
          <w:bCs/>
          <w:sz w:val="20"/>
          <w:szCs w:val="20"/>
        </w:rPr>
        <w:t xml:space="preserve">Developed online portal </w:t>
      </w:r>
      <w:r w:rsidR="00041604" w:rsidRPr="00FB2514">
        <w:rPr>
          <w:rFonts w:eastAsia="Calibri"/>
          <w:bCs/>
          <w:sz w:val="20"/>
          <w:szCs w:val="20"/>
        </w:rPr>
        <w:t xml:space="preserve">for owners to post properties for </w:t>
      </w:r>
      <w:r w:rsidR="00FB2514">
        <w:rPr>
          <w:rFonts w:eastAsia="Calibri"/>
          <w:bCs/>
          <w:sz w:val="20"/>
          <w:szCs w:val="20"/>
        </w:rPr>
        <w:t>rent or sale and schedule viewing appointments</w:t>
      </w:r>
      <w:r w:rsidR="00041604" w:rsidRPr="00FB2514">
        <w:rPr>
          <w:rFonts w:eastAsia="Calibri"/>
          <w:bCs/>
          <w:sz w:val="20"/>
          <w:szCs w:val="20"/>
        </w:rPr>
        <w:t xml:space="preserve">. </w:t>
      </w:r>
      <w:r w:rsidR="00041604" w:rsidRPr="00FB2514">
        <w:rPr>
          <w:rFonts w:eastAsia="Calibri"/>
          <w:b/>
          <w:i/>
          <w:iCs/>
          <w:sz w:val="20"/>
          <w:szCs w:val="20"/>
        </w:rPr>
        <w:t>Technologies Used:</w:t>
      </w:r>
      <w:r w:rsidR="00041604" w:rsidRPr="00FB2514">
        <w:rPr>
          <w:rFonts w:eastAsia="Calibri"/>
          <w:bCs/>
          <w:i/>
          <w:iCs/>
          <w:sz w:val="20"/>
          <w:szCs w:val="20"/>
        </w:rPr>
        <w:t xml:space="preserve"> Spring Boot, Spring Security, Spring Data, OAuth2, Keycloak, </w:t>
      </w:r>
      <w:r w:rsidR="00977AA1" w:rsidRPr="00FB2514">
        <w:rPr>
          <w:rFonts w:eastAsia="Calibri"/>
          <w:bCs/>
          <w:i/>
          <w:iCs/>
          <w:sz w:val="20"/>
          <w:szCs w:val="20"/>
        </w:rPr>
        <w:t xml:space="preserve">HTML, JavaScript, Bootstrap, </w:t>
      </w:r>
      <w:r w:rsidR="00041604" w:rsidRPr="00FB2514">
        <w:rPr>
          <w:rFonts w:eastAsia="Calibri"/>
          <w:bCs/>
          <w:i/>
          <w:iCs/>
          <w:sz w:val="20"/>
          <w:szCs w:val="20"/>
        </w:rPr>
        <w:t>React.js, PostgreSQL, Docker</w:t>
      </w:r>
      <w:r w:rsidR="00FB2514">
        <w:rPr>
          <w:rFonts w:eastAsia="Calibri"/>
          <w:bCs/>
          <w:i/>
          <w:iCs/>
          <w:sz w:val="20"/>
          <w:szCs w:val="20"/>
        </w:rPr>
        <w:t>.</w:t>
      </w:r>
    </w:p>
    <w:p w14:paraId="0D494458" w14:textId="77777777" w:rsidR="00FF1AE0" w:rsidRPr="00FB2514" w:rsidRDefault="00FF1AE0" w:rsidP="00FB2514">
      <w:pPr>
        <w:jc w:val="both"/>
        <w:rPr>
          <w:rFonts w:eastAsia="Calibri"/>
          <w:bCs/>
          <w:sz w:val="20"/>
          <w:szCs w:val="20"/>
        </w:rPr>
      </w:pPr>
    </w:p>
    <w:p w14:paraId="4ECF9DD0" w14:textId="77777777" w:rsidR="0010599F" w:rsidRPr="00FC3DA3" w:rsidRDefault="0010599F" w:rsidP="0010599F">
      <w:pPr>
        <w:rPr>
          <w:rFonts w:eastAsia="Calibri"/>
          <w:b/>
          <w:sz w:val="6"/>
          <w:szCs w:val="6"/>
        </w:rPr>
      </w:pPr>
    </w:p>
    <w:bookmarkEnd w:id="0"/>
    <w:p w14:paraId="0DE61719" w14:textId="77777777" w:rsidR="001060E1" w:rsidRPr="007E5C0E" w:rsidRDefault="00CB1762" w:rsidP="00CB1762">
      <w:pPr>
        <w:jc w:val="both"/>
        <w:rPr>
          <w:rFonts w:eastAsia="Calibri"/>
          <w:bCs/>
          <w:i/>
          <w:iCs/>
          <w:sz w:val="20"/>
          <w:szCs w:val="20"/>
        </w:rPr>
      </w:pPr>
      <w:r w:rsidRPr="007E5C0E">
        <w:rPr>
          <w:rFonts w:eastAsia="Calibri"/>
          <w:b/>
          <w:sz w:val="20"/>
          <w:szCs w:val="20"/>
        </w:rPr>
        <w:t xml:space="preserve">Job Portal, MIU (2022): </w:t>
      </w:r>
      <w:r w:rsidRPr="007E5C0E">
        <w:rPr>
          <w:rFonts w:eastAsia="Calibri"/>
          <w:bCs/>
          <w:sz w:val="20"/>
          <w:szCs w:val="20"/>
        </w:rPr>
        <w:t xml:space="preserve">Created online job portal for users to search for jobs and employers to post open positions. </w:t>
      </w:r>
      <w:r w:rsidRPr="007E5C0E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7E5C0E">
        <w:rPr>
          <w:rFonts w:eastAsia="Calibri"/>
          <w:bCs/>
          <w:i/>
          <w:iCs/>
          <w:sz w:val="20"/>
          <w:szCs w:val="20"/>
        </w:rPr>
        <w:t xml:space="preserve"> TypeScript, JavaScript, HTML, CSS, Angular, Node.js, MacOS, Heroku, Cloudinary, Angular Material, WebStorm, MacOS.</w:t>
      </w:r>
    </w:p>
    <w:p w14:paraId="4F10C816" w14:textId="77777777" w:rsidR="00CB1762" w:rsidRPr="007E5C0E" w:rsidRDefault="00CB1762" w:rsidP="00CB1762">
      <w:pPr>
        <w:jc w:val="both"/>
        <w:rPr>
          <w:rFonts w:eastAsia="Calibri"/>
          <w:bCs/>
          <w:sz w:val="20"/>
          <w:szCs w:val="20"/>
        </w:rPr>
      </w:pPr>
    </w:p>
    <w:p w14:paraId="51D8E210" w14:textId="77777777" w:rsidR="00CB1762" w:rsidRPr="007E5C0E" w:rsidRDefault="00CB1762" w:rsidP="00CB1762">
      <w:pPr>
        <w:jc w:val="both"/>
        <w:rPr>
          <w:rFonts w:eastAsia="Calibri"/>
          <w:bCs/>
          <w:i/>
          <w:iCs/>
          <w:sz w:val="20"/>
          <w:szCs w:val="20"/>
        </w:rPr>
      </w:pPr>
      <w:r w:rsidRPr="007E5C0E">
        <w:rPr>
          <w:rFonts w:eastAsia="Calibri"/>
          <w:b/>
          <w:sz w:val="20"/>
          <w:szCs w:val="20"/>
        </w:rPr>
        <w:t xml:space="preserve">Mini Shopping Cart, MIU (2022): </w:t>
      </w:r>
      <w:r w:rsidR="00E73941" w:rsidRPr="007E5C0E">
        <w:rPr>
          <w:rFonts w:eastAsia="Calibri"/>
          <w:bCs/>
          <w:sz w:val="20"/>
          <w:szCs w:val="20"/>
        </w:rPr>
        <w:t xml:space="preserve">Developed application for users to add products to cart and process orders. </w:t>
      </w:r>
      <w:r w:rsidR="00E73941" w:rsidRPr="007E5C0E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="00E73941" w:rsidRPr="007E5C0E">
        <w:rPr>
          <w:rFonts w:eastAsia="Calibri"/>
          <w:bCs/>
          <w:i/>
          <w:iCs/>
          <w:sz w:val="20"/>
          <w:szCs w:val="20"/>
        </w:rPr>
        <w:t xml:space="preserve"> JavaScript, HTML, CSS, Bootstrap, Node.js, WebStorm, MacOS.</w:t>
      </w:r>
    </w:p>
    <w:p w14:paraId="08655323" w14:textId="77777777" w:rsidR="00E73941" w:rsidRPr="007E5C0E" w:rsidRDefault="00E73941" w:rsidP="00CB1762">
      <w:pPr>
        <w:jc w:val="both"/>
        <w:rPr>
          <w:rFonts w:eastAsia="Calibri"/>
          <w:bCs/>
          <w:sz w:val="20"/>
          <w:szCs w:val="20"/>
        </w:rPr>
      </w:pPr>
    </w:p>
    <w:p w14:paraId="32331898" w14:textId="77777777" w:rsidR="00E73941" w:rsidRPr="007E5C0E" w:rsidRDefault="00E73941" w:rsidP="00CB1762">
      <w:pPr>
        <w:jc w:val="both"/>
        <w:rPr>
          <w:rFonts w:eastAsia="Calibri"/>
          <w:bCs/>
          <w:i/>
          <w:iCs/>
          <w:sz w:val="20"/>
          <w:szCs w:val="20"/>
        </w:rPr>
      </w:pPr>
      <w:r w:rsidRPr="007E5C0E">
        <w:rPr>
          <w:rFonts w:eastAsia="Calibri"/>
          <w:b/>
          <w:sz w:val="20"/>
          <w:szCs w:val="20"/>
        </w:rPr>
        <w:t xml:space="preserve">Library Management Application, MIU (2022): </w:t>
      </w:r>
      <w:r w:rsidRPr="007E5C0E">
        <w:rPr>
          <w:rFonts w:eastAsia="Calibri"/>
          <w:bCs/>
          <w:sz w:val="20"/>
          <w:szCs w:val="20"/>
        </w:rPr>
        <w:t>Designed Swing desktop application to manage library operations and book borrowing.</w:t>
      </w:r>
      <w:r w:rsidRPr="007E5C0E">
        <w:rPr>
          <w:rFonts w:eastAsia="Calibri"/>
          <w:b/>
          <w:i/>
          <w:iCs/>
          <w:sz w:val="20"/>
          <w:szCs w:val="20"/>
        </w:rPr>
        <w:t xml:space="preserve"> </w:t>
      </w:r>
      <w:r w:rsidRPr="007E5C0E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7E5C0E">
        <w:rPr>
          <w:rFonts w:eastAsia="Calibri"/>
          <w:bCs/>
          <w:i/>
          <w:iCs/>
          <w:sz w:val="20"/>
          <w:szCs w:val="20"/>
        </w:rPr>
        <w:t xml:space="preserve"> Java, Swing, IntelliJ IDEA, MacOS.</w:t>
      </w:r>
    </w:p>
    <w:p w14:paraId="6D433F81" w14:textId="77777777" w:rsidR="00E73941" w:rsidRDefault="00E73941" w:rsidP="00CB1762">
      <w:pPr>
        <w:jc w:val="both"/>
        <w:rPr>
          <w:rFonts w:eastAsia="Calibri"/>
          <w:bCs/>
          <w:i/>
          <w:iCs/>
          <w:sz w:val="20"/>
          <w:szCs w:val="20"/>
        </w:rPr>
      </w:pPr>
    </w:p>
    <w:p w14:paraId="47E83239" w14:textId="77777777" w:rsidR="00ED5CDC" w:rsidRPr="007E5C0E" w:rsidRDefault="00ED5CDC" w:rsidP="00CB1762">
      <w:pPr>
        <w:jc w:val="both"/>
        <w:rPr>
          <w:rFonts w:eastAsia="Calibri"/>
          <w:bCs/>
          <w:i/>
          <w:iCs/>
          <w:sz w:val="20"/>
          <w:szCs w:val="20"/>
        </w:rPr>
      </w:pPr>
    </w:p>
    <w:p w14:paraId="31DB8003" w14:textId="77777777" w:rsidR="00395F68" w:rsidRPr="007E5C0E" w:rsidRDefault="002504E3" w:rsidP="002504E3">
      <w:pPr>
        <w:jc w:val="center"/>
        <w:rPr>
          <w:rFonts w:eastAsia="Calibri"/>
          <w:b/>
          <w:sz w:val="20"/>
          <w:szCs w:val="20"/>
        </w:rPr>
      </w:pPr>
      <w:r w:rsidRPr="007E5C0E">
        <w:rPr>
          <w:rFonts w:eastAsia="Calibri"/>
          <w:b/>
          <w:sz w:val="20"/>
          <w:szCs w:val="20"/>
        </w:rPr>
        <w:t>EDUCATION</w:t>
      </w:r>
    </w:p>
    <w:p w14:paraId="4CCABB9F" w14:textId="77777777" w:rsidR="002504E3" w:rsidRPr="00ED5CDC" w:rsidRDefault="002504E3" w:rsidP="002504E3">
      <w:pPr>
        <w:jc w:val="center"/>
        <w:rPr>
          <w:b/>
          <w:sz w:val="20"/>
          <w:szCs w:val="20"/>
        </w:rPr>
      </w:pPr>
    </w:p>
    <w:p w14:paraId="188C9603" w14:textId="77777777" w:rsidR="005B4701" w:rsidRPr="007E5C0E" w:rsidRDefault="002504E3" w:rsidP="002504E3">
      <w:pPr>
        <w:jc w:val="center"/>
        <w:rPr>
          <w:b/>
          <w:sz w:val="20"/>
          <w:szCs w:val="20"/>
        </w:rPr>
      </w:pPr>
      <w:r w:rsidRPr="007E5C0E">
        <w:rPr>
          <w:b/>
          <w:sz w:val="20"/>
          <w:szCs w:val="20"/>
        </w:rPr>
        <w:t>Master of Science in Computer Science</w:t>
      </w:r>
      <w:r w:rsidR="005B4701" w:rsidRPr="007E5C0E">
        <w:rPr>
          <w:b/>
          <w:sz w:val="20"/>
          <w:szCs w:val="20"/>
        </w:rPr>
        <w:t xml:space="preserve"> </w:t>
      </w:r>
    </w:p>
    <w:p w14:paraId="64639CFF" w14:textId="77777777" w:rsidR="002504E3" w:rsidRPr="007E5C0E" w:rsidRDefault="002504E3" w:rsidP="002504E3">
      <w:pPr>
        <w:jc w:val="center"/>
        <w:rPr>
          <w:i/>
          <w:sz w:val="20"/>
          <w:szCs w:val="20"/>
        </w:rPr>
      </w:pPr>
      <w:r w:rsidRPr="007E5C0E">
        <w:rPr>
          <w:i/>
          <w:sz w:val="20"/>
          <w:szCs w:val="20"/>
        </w:rPr>
        <w:t xml:space="preserve">(In progress via distance education; expected completion </w:t>
      </w:r>
      <w:r w:rsidR="00E73941" w:rsidRPr="007E5C0E">
        <w:rPr>
          <w:i/>
          <w:sz w:val="20"/>
          <w:szCs w:val="20"/>
        </w:rPr>
        <w:t>Dec 2024</w:t>
      </w:r>
      <w:r w:rsidRPr="007E5C0E">
        <w:rPr>
          <w:i/>
          <w:sz w:val="20"/>
          <w:szCs w:val="20"/>
        </w:rPr>
        <w:t>)</w:t>
      </w:r>
    </w:p>
    <w:p w14:paraId="5C8ACD68" w14:textId="77777777" w:rsidR="0010599F" w:rsidRPr="007E5C0E" w:rsidRDefault="002504E3" w:rsidP="009878EA">
      <w:pPr>
        <w:jc w:val="center"/>
        <w:rPr>
          <w:sz w:val="20"/>
          <w:szCs w:val="20"/>
        </w:rPr>
      </w:pPr>
      <w:r w:rsidRPr="007E5C0E">
        <w:rPr>
          <w:sz w:val="20"/>
          <w:szCs w:val="20"/>
        </w:rPr>
        <w:t xml:space="preserve">Maharishi </w:t>
      </w:r>
      <w:r w:rsidR="00C92042" w:rsidRPr="007E5C0E">
        <w:rPr>
          <w:sz w:val="20"/>
          <w:szCs w:val="20"/>
        </w:rPr>
        <w:t>International University</w:t>
      </w:r>
      <w:r w:rsidRPr="007E5C0E">
        <w:rPr>
          <w:sz w:val="20"/>
          <w:szCs w:val="20"/>
        </w:rPr>
        <w:t>, Fairfield, Iowa</w:t>
      </w:r>
    </w:p>
    <w:p w14:paraId="53F708C3" w14:textId="77777777" w:rsidR="00E73941" w:rsidRPr="007E5C0E" w:rsidRDefault="00E73941" w:rsidP="009878EA">
      <w:pPr>
        <w:jc w:val="center"/>
        <w:rPr>
          <w:sz w:val="6"/>
          <w:szCs w:val="6"/>
        </w:rPr>
      </w:pPr>
    </w:p>
    <w:p w14:paraId="471815F4" w14:textId="77777777" w:rsidR="00E73941" w:rsidRPr="007E5C0E" w:rsidRDefault="00E73941" w:rsidP="009878EA">
      <w:pPr>
        <w:jc w:val="center"/>
        <w:rPr>
          <w:i/>
          <w:iCs/>
          <w:sz w:val="20"/>
          <w:szCs w:val="20"/>
        </w:rPr>
      </w:pPr>
      <w:r w:rsidRPr="007E5C0E">
        <w:rPr>
          <w:i/>
          <w:iCs/>
          <w:sz w:val="20"/>
          <w:szCs w:val="20"/>
          <w:u w:val="single"/>
        </w:rPr>
        <w:t>Key Courses:</w:t>
      </w:r>
      <w:r w:rsidRPr="007E5C0E">
        <w:rPr>
          <w:i/>
          <w:iCs/>
          <w:sz w:val="20"/>
          <w:szCs w:val="20"/>
        </w:rPr>
        <w:t xml:space="preserve"> Modern Programming Practices, Web</w:t>
      </w:r>
      <w:r w:rsidR="00041604">
        <w:rPr>
          <w:i/>
          <w:iCs/>
          <w:sz w:val="20"/>
          <w:szCs w:val="20"/>
        </w:rPr>
        <w:t xml:space="preserve"> Application</w:t>
      </w:r>
      <w:r w:rsidRPr="007E5C0E">
        <w:rPr>
          <w:i/>
          <w:iCs/>
          <w:sz w:val="20"/>
          <w:szCs w:val="20"/>
        </w:rPr>
        <w:t xml:space="preserve"> Programming, Modern Web Application, </w:t>
      </w:r>
    </w:p>
    <w:p w14:paraId="020F07D0" w14:textId="77777777" w:rsidR="00E73941" w:rsidRPr="007E5C0E" w:rsidRDefault="00E73941" w:rsidP="009878EA">
      <w:pPr>
        <w:jc w:val="center"/>
        <w:rPr>
          <w:i/>
          <w:iCs/>
          <w:sz w:val="20"/>
          <w:szCs w:val="20"/>
        </w:rPr>
      </w:pPr>
      <w:r w:rsidRPr="007E5C0E">
        <w:rPr>
          <w:i/>
          <w:iCs/>
          <w:sz w:val="20"/>
          <w:szCs w:val="20"/>
        </w:rPr>
        <w:t>Web Application Architecture, Software Architecture, Algorithms</w:t>
      </w:r>
    </w:p>
    <w:p w14:paraId="15AB65B2" w14:textId="77777777" w:rsidR="00E73941" w:rsidRPr="007E5C0E" w:rsidRDefault="00E73941" w:rsidP="009878EA">
      <w:pPr>
        <w:jc w:val="center"/>
        <w:rPr>
          <w:sz w:val="20"/>
          <w:szCs w:val="20"/>
        </w:rPr>
      </w:pPr>
    </w:p>
    <w:p w14:paraId="6B691ACE" w14:textId="77777777" w:rsidR="00E73941" w:rsidRPr="007E5C0E" w:rsidRDefault="00E30D5F" w:rsidP="009878EA">
      <w:pPr>
        <w:jc w:val="center"/>
        <w:rPr>
          <w:b/>
          <w:bCs/>
          <w:sz w:val="20"/>
          <w:szCs w:val="20"/>
        </w:rPr>
      </w:pPr>
      <w:r w:rsidRPr="007E5C0E">
        <w:rPr>
          <w:b/>
          <w:bCs/>
          <w:sz w:val="20"/>
          <w:szCs w:val="20"/>
        </w:rPr>
        <w:t>Bachelor of Science in Information Technology</w:t>
      </w:r>
    </w:p>
    <w:p w14:paraId="3A364A12" w14:textId="77777777" w:rsidR="00E30D5F" w:rsidRDefault="00E30D5F" w:rsidP="008B64D2">
      <w:pPr>
        <w:jc w:val="center"/>
        <w:rPr>
          <w:sz w:val="20"/>
          <w:szCs w:val="20"/>
        </w:rPr>
      </w:pPr>
      <w:r w:rsidRPr="007E5C0E">
        <w:rPr>
          <w:sz w:val="20"/>
          <w:szCs w:val="20"/>
        </w:rPr>
        <w:t>HCMC University of Technology and Education, Ho Chi Minh City, Vietnam</w:t>
      </w:r>
    </w:p>
    <w:p w14:paraId="4FC46A7B" w14:textId="77777777" w:rsidR="00E04497" w:rsidRDefault="00E04497" w:rsidP="008B64D2">
      <w:pPr>
        <w:jc w:val="center"/>
        <w:rPr>
          <w:sz w:val="20"/>
          <w:szCs w:val="20"/>
        </w:rPr>
      </w:pPr>
    </w:p>
    <w:p w14:paraId="3D35D7A3" w14:textId="77777777" w:rsidR="00ED5CDC" w:rsidRDefault="00ED5CDC" w:rsidP="008B64D2">
      <w:pPr>
        <w:jc w:val="center"/>
        <w:rPr>
          <w:sz w:val="20"/>
          <w:szCs w:val="20"/>
        </w:rPr>
      </w:pPr>
    </w:p>
    <w:p w14:paraId="559E51B8" w14:textId="77777777" w:rsidR="00E04497" w:rsidRDefault="00E04497" w:rsidP="00E04497">
      <w:pPr>
        <w:jc w:val="center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>CERTIFICATIONS</w:t>
      </w:r>
    </w:p>
    <w:p w14:paraId="35B1E0F4" w14:textId="77777777" w:rsidR="00E04497" w:rsidRPr="00ED5CDC" w:rsidRDefault="00E04497" w:rsidP="00E04497">
      <w:pPr>
        <w:jc w:val="center"/>
        <w:rPr>
          <w:rFonts w:eastAsia="Calibri"/>
          <w:b/>
          <w:sz w:val="20"/>
          <w:szCs w:val="20"/>
        </w:rPr>
      </w:pPr>
    </w:p>
    <w:p w14:paraId="040FB3B5" w14:textId="77777777" w:rsidR="00E04497" w:rsidRPr="00ED5CDC" w:rsidRDefault="00E04497" w:rsidP="00E04497">
      <w:pPr>
        <w:jc w:val="center"/>
        <w:rPr>
          <w:sz w:val="20"/>
          <w:szCs w:val="20"/>
        </w:rPr>
      </w:pPr>
      <w:r w:rsidRPr="00ED5CDC">
        <w:rPr>
          <w:sz w:val="20"/>
          <w:szCs w:val="20"/>
        </w:rPr>
        <w:t>AWS Certified Solutions Architect – Associate (2020)</w:t>
      </w:r>
    </w:p>
    <w:p w14:paraId="696DC9AB" w14:textId="77777777" w:rsidR="00E04497" w:rsidRPr="00ED5CDC" w:rsidRDefault="00E04497" w:rsidP="00E04497">
      <w:pPr>
        <w:jc w:val="center"/>
        <w:rPr>
          <w:rFonts w:eastAsia="Calibri"/>
          <w:bCs/>
          <w:sz w:val="20"/>
          <w:szCs w:val="20"/>
        </w:rPr>
      </w:pPr>
      <w:r w:rsidRPr="00ED5CDC">
        <w:rPr>
          <w:rFonts w:eastAsia="Calibri"/>
          <w:bCs/>
          <w:sz w:val="20"/>
          <w:szCs w:val="20"/>
        </w:rPr>
        <w:t>Oracle Certified Associate, Java SE 8 Programmer (2019)</w:t>
      </w:r>
    </w:p>
    <w:p w14:paraId="7D6E0A5C" w14:textId="0601B287" w:rsidR="00E04497" w:rsidRPr="002D0763" w:rsidRDefault="00E04497" w:rsidP="002D0763">
      <w:pPr>
        <w:jc w:val="center"/>
        <w:rPr>
          <w:rFonts w:eastAsia="Calibri"/>
          <w:bCs/>
          <w:sz w:val="20"/>
          <w:szCs w:val="20"/>
        </w:rPr>
      </w:pPr>
      <w:r w:rsidRPr="00ED5CDC">
        <w:rPr>
          <w:rFonts w:eastAsia="Calibri"/>
          <w:bCs/>
          <w:sz w:val="20"/>
          <w:szCs w:val="20"/>
        </w:rPr>
        <w:t>Oracle Certified Professional, Java SE 8 Programmer (2019)</w:t>
      </w:r>
    </w:p>
    <w:sectPr w:rsidR="00E04497" w:rsidRPr="002D0763" w:rsidSect="00420F5C">
      <w:headerReference w:type="default" r:id="rId10"/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AEAAA" w14:textId="77777777" w:rsidR="00C07249" w:rsidRDefault="00C07249">
      <w:r>
        <w:separator/>
      </w:r>
    </w:p>
  </w:endnote>
  <w:endnote w:type="continuationSeparator" w:id="0">
    <w:p w14:paraId="2104B80D" w14:textId="77777777" w:rsidR="00C07249" w:rsidRDefault="00C07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panose1 w:val="020B0604020202020204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67419132"/>
      <w:docPartObj>
        <w:docPartGallery w:val="Page Numbers (Bottom of Page)"/>
        <w:docPartUnique/>
      </w:docPartObj>
    </w:sdtPr>
    <w:sdtContent>
      <w:p w14:paraId="6BB737A9" w14:textId="528D28AE" w:rsidR="002605D3" w:rsidRDefault="002605D3" w:rsidP="001F10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F83FDF" w14:textId="77777777" w:rsidR="002605D3" w:rsidRDefault="002605D3" w:rsidP="002605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734345"/>
      <w:docPartObj>
        <w:docPartGallery w:val="Page Numbers (Bottom of Page)"/>
        <w:docPartUnique/>
      </w:docPartObj>
    </w:sdtPr>
    <w:sdtContent>
      <w:p w14:paraId="7F1D0EE4" w14:textId="46B5B873" w:rsidR="002605D3" w:rsidRDefault="002605D3" w:rsidP="002605D3">
        <w:pPr>
          <w:pStyle w:val="Footer"/>
          <w:framePr w:wrap="none" w:vAnchor="text" w:hAnchor="page" w:x="10451" w:y="-508"/>
          <w:rPr>
            <w:rStyle w:val="PageNumber"/>
          </w:rPr>
        </w:pPr>
        <w:r w:rsidRPr="002605D3">
          <w:rPr>
            <w:rStyle w:val="PageNumber"/>
            <w:sz w:val="20"/>
          </w:rPr>
          <w:t>Page</w:t>
        </w:r>
        <w:r w:rsidR="00FB1804">
          <w:rPr>
            <w:rStyle w:val="PageNumber"/>
            <w:sz w:val="20"/>
          </w:rPr>
          <w:t xml:space="preserve"> </w:t>
        </w:r>
        <w:r w:rsidRPr="002605D3">
          <w:rPr>
            <w:rStyle w:val="PageNumber"/>
            <w:sz w:val="20"/>
          </w:rPr>
          <w:fldChar w:fldCharType="begin"/>
        </w:r>
        <w:r w:rsidRPr="002605D3">
          <w:rPr>
            <w:rStyle w:val="PageNumber"/>
            <w:sz w:val="20"/>
          </w:rPr>
          <w:instrText xml:space="preserve"> PAGE </w:instrText>
        </w:r>
        <w:r w:rsidRPr="002605D3">
          <w:rPr>
            <w:rStyle w:val="PageNumber"/>
            <w:sz w:val="20"/>
          </w:rPr>
          <w:fldChar w:fldCharType="separate"/>
        </w:r>
        <w:r w:rsidRPr="002605D3">
          <w:rPr>
            <w:rStyle w:val="PageNumber"/>
            <w:noProof/>
            <w:sz w:val="20"/>
          </w:rPr>
          <w:t>1</w:t>
        </w:r>
        <w:r w:rsidRPr="002605D3">
          <w:rPr>
            <w:rStyle w:val="PageNumber"/>
            <w:sz w:val="20"/>
          </w:rPr>
          <w:fldChar w:fldCharType="end"/>
        </w:r>
      </w:p>
    </w:sdtContent>
  </w:sdt>
  <w:p w14:paraId="5913756B" w14:textId="77777777" w:rsidR="005264E9" w:rsidRPr="008B7107" w:rsidRDefault="00EC5986" w:rsidP="002605D3">
    <w:pPr>
      <w:pStyle w:val="Footer"/>
      <w:ind w:right="360"/>
      <w:jc w:val="center"/>
      <w:rPr>
        <w:color w:val="FFFFFF"/>
      </w:rPr>
    </w:pPr>
    <w:r w:rsidRPr="008B7107">
      <w:rPr>
        <w:color w:val="FFFFFF"/>
      </w:rPr>
      <w:t>Resume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282F0" w14:textId="77777777" w:rsidR="00C07249" w:rsidRDefault="00C07249">
      <w:r>
        <w:separator/>
      </w:r>
    </w:p>
  </w:footnote>
  <w:footnote w:type="continuationSeparator" w:id="0">
    <w:p w14:paraId="0AC58616" w14:textId="77777777" w:rsidR="00C07249" w:rsidRDefault="00C07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BA9E0" w14:textId="77777777" w:rsidR="006D21E7" w:rsidRDefault="006D21E7">
    <w:pPr>
      <w:pStyle w:val="Header"/>
      <w:jc w:val="cent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 w15:restartNumberingAfterBreak="0">
    <w:nsid w:val="05B06D9E"/>
    <w:multiLevelType w:val="hybridMultilevel"/>
    <w:tmpl w:val="3EFE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A6EB5"/>
    <w:multiLevelType w:val="hybridMultilevel"/>
    <w:tmpl w:val="DFC8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77D44"/>
    <w:multiLevelType w:val="hybridMultilevel"/>
    <w:tmpl w:val="C31C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322C8"/>
    <w:multiLevelType w:val="hybridMultilevel"/>
    <w:tmpl w:val="38C6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82533"/>
    <w:multiLevelType w:val="hybridMultilevel"/>
    <w:tmpl w:val="BECA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76A34"/>
    <w:multiLevelType w:val="hybridMultilevel"/>
    <w:tmpl w:val="4FD8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6382F"/>
    <w:multiLevelType w:val="hybridMultilevel"/>
    <w:tmpl w:val="33FA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A710E"/>
    <w:multiLevelType w:val="hybridMultilevel"/>
    <w:tmpl w:val="D9F0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807D6"/>
    <w:multiLevelType w:val="hybridMultilevel"/>
    <w:tmpl w:val="5AEC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00819"/>
    <w:multiLevelType w:val="hybridMultilevel"/>
    <w:tmpl w:val="C8643DE6"/>
    <w:lvl w:ilvl="0" w:tplc="00ECCA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E6418"/>
    <w:multiLevelType w:val="hybridMultilevel"/>
    <w:tmpl w:val="B0E4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95EA0"/>
    <w:multiLevelType w:val="hybridMultilevel"/>
    <w:tmpl w:val="11B6E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161FC"/>
    <w:multiLevelType w:val="hybridMultilevel"/>
    <w:tmpl w:val="7BF4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40B84"/>
    <w:multiLevelType w:val="hybridMultilevel"/>
    <w:tmpl w:val="EAEE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92E4D"/>
    <w:multiLevelType w:val="hybridMultilevel"/>
    <w:tmpl w:val="D570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4C72"/>
    <w:multiLevelType w:val="hybridMultilevel"/>
    <w:tmpl w:val="F2B6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91772A"/>
    <w:multiLevelType w:val="hybridMultilevel"/>
    <w:tmpl w:val="9B0E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97FE1"/>
    <w:multiLevelType w:val="hybridMultilevel"/>
    <w:tmpl w:val="5EA6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133A4"/>
    <w:multiLevelType w:val="hybridMultilevel"/>
    <w:tmpl w:val="648E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463A50"/>
    <w:multiLevelType w:val="hybridMultilevel"/>
    <w:tmpl w:val="7FD0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3165DF"/>
    <w:multiLevelType w:val="hybridMultilevel"/>
    <w:tmpl w:val="C082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2F2FAE"/>
    <w:multiLevelType w:val="hybridMultilevel"/>
    <w:tmpl w:val="BF16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8635C0"/>
    <w:multiLevelType w:val="hybridMultilevel"/>
    <w:tmpl w:val="90E4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B59DD"/>
    <w:multiLevelType w:val="hybridMultilevel"/>
    <w:tmpl w:val="73EA7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86D25"/>
    <w:multiLevelType w:val="hybridMultilevel"/>
    <w:tmpl w:val="022E0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525323">
    <w:abstractNumId w:val="10"/>
  </w:num>
  <w:num w:numId="2" w16cid:durableId="460222105">
    <w:abstractNumId w:val="15"/>
  </w:num>
  <w:num w:numId="3" w16cid:durableId="1116369156">
    <w:abstractNumId w:val="1"/>
  </w:num>
  <w:num w:numId="4" w16cid:durableId="1966766716">
    <w:abstractNumId w:val="18"/>
  </w:num>
  <w:num w:numId="5" w16cid:durableId="867568279">
    <w:abstractNumId w:val="9"/>
  </w:num>
  <w:num w:numId="6" w16cid:durableId="1702823443">
    <w:abstractNumId w:val="6"/>
  </w:num>
  <w:num w:numId="7" w16cid:durableId="1138836155">
    <w:abstractNumId w:val="24"/>
  </w:num>
  <w:num w:numId="8" w16cid:durableId="1158231274">
    <w:abstractNumId w:val="14"/>
  </w:num>
  <w:num w:numId="9" w16cid:durableId="756556053">
    <w:abstractNumId w:val="25"/>
  </w:num>
  <w:num w:numId="10" w16cid:durableId="1517891067">
    <w:abstractNumId w:val="20"/>
  </w:num>
  <w:num w:numId="11" w16cid:durableId="670839448">
    <w:abstractNumId w:val="16"/>
  </w:num>
  <w:num w:numId="12" w16cid:durableId="493299573">
    <w:abstractNumId w:val="13"/>
  </w:num>
  <w:num w:numId="13" w16cid:durableId="2040621654">
    <w:abstractNumId w:val="19"/>
  </w:num>
  <w:num w:numId="14" w16cid:durableId="543640257">
    <w:abstractNumId w:val="8"/>
  </w:num>
  <w:num w:numId="15" w16cid:durableId="568535385">
    <w:abstractNumId w:val="11"/>
  </w:num>
  <w:num w:numId="16" w16cid:durableId="1840190900">
    <w:abstractNumId w:val="23"/>
  </w:num>
  <w:num w:numId="17" w16cid:durableId="1377697841">
    <w:abstractNumId w:val="4"/>
  </w:num>
  <w:num w:numId="18" w16cid:durableId="301008858">
    <w:abstractNumId w:val="3"/>
  </w:num>
  <w:num w:numId="19" w16cid:durableId="1765343725">
    <w:abstractNumId w:val="21"/>
  </w:num>
  <w:num w:numId="20" w16cid:durableId="419832873">
    <w:abstractNumId w:val="5"/>
  </w:num>
  <w:num w:numId="21" w16cid:durableId="2006008724">
    <w:abstractNumId w:val="7"/>
  </w:num>
  <w:num w:numId="22" w16cid:durableId="1079909629">
    <w:abstractNumId w:val="2"/>
  </w:num>
  <w:num w:numId="23" w16cid:durableId="1094126850">
    <w:abstractNumId w:val="17"/>
  </w:num>
  <w:num w:numId="24" w16cid:durableId="1169298204">
    <w:abstractNumId w:val="12"/>
  </w:num>
  <w:num w:numId="25" w16cid:durableId="1264728884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27"/>
    <w:rsid w:val="00011F14"/>
    <w:rsid w:val="00027FB8"/>
    <w:rsid w:val="000306EF"/>
    <w:rsid w:val="00041604"/>
    <w:rsid w:val="000426A7"/>
    <w:rsid w:val="0005166F"/>
    <w:rsid w:val="00071636"/>
    <w:rsid w:val="00076E0A"/>
    <w:rsid w:val="00096C82"/>
    <w:rsid w:val="000A0B92"/>
    <w:rsid w:val="000C1856"/>
    <w:rsid w:val="000E43D8"/>
    <w:rsid w:val="0010599F"/>
    <w:rsid w:val="001060E1"/>
    <w:rsid w:val="0010735F"/>
    <w:rsid w:val="00111169"/>
    <w:rsid w:val="00113951"/>
    <w:rsid w:val="001178F0"/>
    <w:rsid w:val="00141461"/>
    <w:rsid w:val="00152955"/>
    <w:rsid w:val="00154BBA"/>
    <w:rsid w:val="00162175"/>
    <w:rsid w:val="001B088F"/>
    <w:rsid w:val="001C0308"/>
    <w:rsid w:val="001C1A5E"/>
    <w:rsid w:val="001C330E"/>
    <w:rsid w:val="001F145C"/>
    <w:rsid w:val="00205082"/>
    <w:rsid w:val="00233834"/>
    <w:rsid w:val="00234C0C"/>
    <w:rsid w:val="002438E1"/>
    <w:rsid w:val="002504E3"/>
    <w:rsid w:val="0025123A"/>
    <w:rsid w:val="002517C0"/>
    <w:rsid w:val="00251CD5"/>
    <w:rsid w:val="002605D3"/>
    <w:rsid w:val="0026703E"/>
    <w:rsid w:val="00274B94"/>
    <w:rsid w:val="00281736"/>
    <w:rsid w:val="0028349A"/>
    <w:rsid w:val="0028362A"/>
    <w:rsid w:val="002A3817"/>
    <w:rsid w:val="002A44B8"/>
    <w:rsid w:val="002B0D3B"/>
    <w:rsid w:val="002C2236"/>
    <w:rsid w:val="002D0763"/>
    <w:rsid w:val="00300039"/>
    <w:rsid w:val="00316E60"/>
    <w:rsid w:val="00321457"/>
    <w:rsid w:val="00340622"/>
    <w:rsid w:val="00353227"/>
    <w:rsid w:val="00353872"/>
    <w:rsid w:val="003553C5"/>
    <w:rsid w:val="0039083F"/>
    <w:rsid w:val="00395F68"/>
    <w:rsid w:val="003B2B29"/>
    <w:rsid w:val="003B6987"/>
    <w:rsid w:val="003B6E14"/>
    <w:rsid w:val="003C1662"/>
    <w:rsid w:val="003C2E76"/>
    <w:rsid w:val="003D787E"/>
    <w:rsid w:val="003E4AAE"/>
    <w:rsid w:val="00401186"/>
    <w:rsid w:val="004022D9"/>
    <w:rsid w:val="00420F5C"/>
    <w:rsid w:val="00423B07"/>
    <w:rsid w:val="00427D5C"/>
    <w:rsid w:val="004526FE"/>
    <w:rsid w:val="004559C2"/>
    <w:rsid w:val="00461CDB"/>
    <w:rsid w:val="00464EB0"/>
    <w:rsid w:val="00490BFB"/>
    <w:rsid w:val="00497C35"/>
    <w:rsid w:val="004A4B71"/>
    <w:rsid w:val="004B444C"/>
    <w:rsid w:val="004C5920"/>
    <w:rsid w:val="004D7A30"/>
    <w:rsid w:val="004E1F4E"/>
    <w:rsid w:val="00511797"/>
    <w:rsid w:val="00516C6C"/>
    <w:rsid w:val="005264E9"/>
    <w:rsid w:val="00532CF3"/>
    <w:rsid w:val="005441B9"/>
    <w:rsid w:val="00545C93"/>
    <w:rsid w:val="005504BA"/>
    <w:rsid w:val="0055645E"/>
    <w:rsid w:val="0055774E"/>
    <w:rsid w:val="0057025E"/>
    <w:rsid w:val="00572454"/>
    <w:rsid w:val="00582680"/>
    <w:rsid w:val="005A474A"/>
    <w:rsid w:val="005B3828"/>
    <w:rsid w:val="005B4701"/>
    <w:rsid w:val="005C507E"/>
    <w:rsid w:val="005D20E3"/>
    <w:rsid w:val="005D2560"/>
    <w:rsid w:val="005D2C6F"/>
    <w:rsid w:val="00604AC0"/>
    <w:rsid w:val="00617D93"/>
    <w:rsid w:val="00633121"/>
    <w:rsid w:val="00690265"/>
    <w:rsid w:val="00690D16"/>
    <w:rsid w:val="006947FF"/>
    <w:rsid w:val="00695B9F"/>
    <w:rsid w:val="006A1ADC"/>
    <w:rsid w:val="006B2507"/>
    <w:rsid w:val="006B2D98"/>
    <w:rsid w:val="006D09F7"/>
    <w:rsid w:val="006D21E7"/>
    <w:rsid w:val="006D35CC"/>
    <w:rsid w:val="006E3959"/>
    <w:rsid w:val="006F2A29"/>
    <w:rsid w:val="00701AEF"/>
    <w:rsid w:val="00703AB7"/>
    <w:rsid w:val="0070528B"/>
    <w:rsid w:val="00743B9E"/>
    <w:rsid w:val="00746DEF"/>
    <w:rsid w:val="0075114F"/>
    <w:rsid w:val="00774805"/>
    <w:rsid w:val="007765EB"/>
    <w:rsid w:val="00787C26"/>
    <w:rsid w:val="007E5C0E"/>
    <w:rsid w:val="007F7C1E"/>
    <w:rsid w:val="008004E3"/>
    <w:rsid w:val="00807E13"/>
    <w:rsid w:val="008126D1"/>
    <w:rsid w:val="00832BCD"/>
    <w:rsid w:val="008411B6"/>
    <w:rsid w:val="008518D1"/>
    <w:rsid w:val="008521D5"/>
    <w:rsid w:val="00860CCB"/>
    <w:rsid w:val="008674C0"/>
    <w:rsid w:val="00880D8B"/>
    <w:rsid w:val="0088262A"/>
    <w:rsid w:val="0089320B"/>
    <w:rsid w:val="008A4193"/>
    <w:rsid w:val="008B0311"/>
    <w:rsid w:val="008B5B0F"/>
    <w:rsid w:val="008B64D2"/>
    <w:rsid w:val="008B7107"/>
    <w:rsid w:val="008C3BFD"/>
    <w:rsid w:val="008E25F3"/>
    <w:rsid w:val="008E5C17"/>
    <w:rsid w:val="00900AD4"/>
    <w:rsid w:val="00904DE7"/>
    <w:rsid w:val="00925978"/>
    <w:rsid w:val="0093616C"/>
    <w:rsid w:val="00951296"/>
    <w:rsid w:val="00957399"/>
    <w:rsid w:val="009771D7"/>
    <w:rsid w:val="00977AA1"/>
    <w:rsid w:val="00982247"/>
    <w:rsid w:val="009878EA"/>
    <w:rsid w:val="009A1072"/>
    <w:rsid w:val="009A3CF5"/>
    <w:rsid w:val="009C225D"/>
    <w:rsid w:val="009C5918"/>
    <w:rsid w:val="009D2BF8"/>
    <w:rsid w:val="009D6821"/>
    <w:rsid w:val="009D7757"/>
    <w:rsid w:val="00A03018"/>
    <w:rsid w:val="00A14F44"/>
    <w:rsid w:val="00A25DCA"/>
    <w:rsid w:val="00A31AC7"/>
    <w:rsid w:val="00A42742"/>
    <w:rsid w:val="00A545A0"/>
    <w:rsid w:val="00A556DA"/>
    <w:rsid w:val="00A61CEE"/>
    <w:rsid w:val="00A7670F"/>
    <w:rsid w:val="00A81E92"/>
    <w:rsid w:val="00AA08F7"/>
    <w:rsid w:val="00AD46B0"/>
    <w:rsid w:val="00AD6D53"/>
    <w:rsid w:val="00AE1E61"/>
    <w:rsid w:val="00AE597F"/>
    <w:rsid w:val="00AE620A"/>
    <w:rsid w:val="00AF5E2D"/>
    <w:rsid w:val="00B03B67"/>
    <w:rsid w:val="00B20E74"/>
    <w:rsid w:val="00B30711"/>
    <w:rsid w:val="00B3571C"/>
    <w:rsid w:val="00B36D42"/>
    <w:rsid w:val="00B8124D"/>
    <w:rsid w:val="00B833C4"/>
    <w:rsid w:val="00B90DB1"/>
    <w:rsid w:val="00B9368A"/>
    <w:rsid w:val="00B94B3F"/>
    <w:rsid w:val="00BD06E1"/>
    <w:rsid w:val="00BD50FD"/>
    <w:rsid w:val="00BF2629"/>
    <w:rsid w:val="00C071B3"/>
    <w:rsid w:val="00C07249"/>
    <w:rsid w:val="00C110DF"/>
    <w:rsid w:val="00C1120C"/>
    <w:rsid w:val="00C11DF8"/>
    <w:rsid w:val="00C36799"/>
    <w:rsid w:val="00C53C9F"/>
    <w:rsid w:val="00C6368E"/>
    <w:rsid w:val="00C710B5"/>
    <w:rsid w:val="00C8684F"/>
    <w:rsid w:val="00C92042"/>
    <w:rsid w:val="00C926FF"/>
    <w:rsid w:val="00CA2B6D"/>
    <w:rsid w:val="00CB1762"/>
    <w:rsid w:val="00CB5FB9"/>
    <w:rsid w:val="00CB7862"/>
    <w:rsid w:val="00CC1165"/>
    <w:rsid w:val="00CC3A5E"/>
    <w:rsid w:val="00CC483B"/>
    <w:rsid w:val="00CC5A7D"/>
    <w:rsid w:val="00CC634E"/>
    <w:rsid w:val="00CD25ED"/>
    <w:rsid w:val="00CF577A"/>
    <w:rsid w:val="00CF759F"/>
    <w:rsid w:val="00D072F3"/>
    <w:rsid w:val="00D262ED"/>
    <w:rsid w:val="00D419CA"/>
    <w:rsid w:val="00D474E3"/>
    <w:rsid w:val="00D47C13"/>
    <w:rsid w:val="00D63467"/>
    <w:rsid w:val="00D64A2D"/>
    <w:rsid w:val="00D84AA9"/>
    <w:rsid w:val="00DC08C9"/>
    <w:rsid w:val="00DD0817"/>
    <w:rsid w:val="00DD141C"/>
    <w:rsid w:val="00DF5CF4"/>
    <w:rsid w:val="00E04497"/>
    <w:rsid w:val="00E077CC"/>
    <w:rsid w:val="00E12B2C"/>
    <w:rsid w:val="00E30D5F"/>
    <w:rsid w:val="00E35B04"/>
    <w:rsid w:val="00E52549"/>
    <w:rsid w:val="00E55207"/>
    <w:rsid w:val="00E65E8C"/>
    <w:rsid w:val="00E73941"/>
    <w:rsid w:val="00E83C4E"/>
    <w:rsid w:val="00E9101F"/>
    <w:rsid w:val="00EA7348"/>
    <w:rsid w:val="00EA7A43"/>
    <w:rsid w:val="00EC5986"/>
    <w:rsid w:val="00ED5CDC"/>
    <w:rsid w:val="00EE3A37"/>
    <w:rsid w:val="00EE5DB7"/>
    <w:rsid w:val="00F3438D"/>
    <w:rsid w:val="00F45732"/>
    <w:rsid w:val="00F55595"/>
    <w:rsid w:val="00F562AB"/>
    <w:rsid w:val="00F57CF5"/>
    <w:rsid w:val="00F648E9"/>
    <w:rsid w:val="00F76AC2"/>
    <w:rsid w:val="00F9148B"/>
    <w:rsid w:val="00F95F34"/>
    <w:rsid w:val="00F96187"/>
    <w:rsid w:val="00FA2841"/>
    <w:rsid w:val="00FA68D4"/>
    <w:rsid w:val="00FB1804"/>
    <w:rsid w:val="00FB2006"/>
    <w:rsid w:val="00FB2514"/>
    <w:rsid w:val="00FC1EC3"/>
    <w:rsid w:val="00FC3DA3"/>
    <w:rsid w:val="00FC50BF"/>
    <w:rsid w:val="00FC6057"/>
    <w:rsid w:val="00FF1AE0"/>
    <w:rsid w:val="00FF4901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7B2D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56DA"/>
    <w:rPr>
      <w:rFonts w:ascii="Arial" w:hAnsi="Arial" w:cs="Arial"/>
      <w:sz w:val="21"/>
      <w:szCs w:val="21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</w:tabs>
      <w:suppressAutoHyphens/>
      <w:spacing w:line="240" w:lineRule="atLeast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spacing w:val="-2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rsid w:val="008411B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rsid w:val="006A1ADC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FreeForm">
    <w:name w:val="Free Form"/>
    <w:rsid w:val="0055774E"/>
    <w:rPr>
      <w:rFonts w:eastAsia="ヒラギノ角ゴ Pro W3"/>
      <w:color w:val="000000"/>
      <w:lang w:val="en-GB" w:eastAsia="en-GB"/>
    </w:rPr>
  </w:style>
  <w:style w:type="paragraph" w:customStyle="1" w:styleId="p1">
    <w:name w:val="p1"/>
    <w:basedOn w:val="Normal"/>
    <w:rsid w:val="00C8684F"/>
    <w:pPr>
      <w:spacing w:line="240" w:lineRule="atLeast"/>
      <w:jc w:val="both"/>
    </w:pPr>
    <w:rPr>
      <w:color w:val="000000"/>
    </w:rPr>
  </w:style>
  <w:style w:type="character" w:customStyle="1" w:styleId="s1">
    <w:name w:val="s1"/>
    <w:rsid w:val="00C8684F"/>
  </w:style>
  <w:style w:type="character" w:styleId="UnresolvedMention">
    <w:name w:val="Unresolved Mention"/>
    <w:uiPriority w:val="99"/>
    <w:semiHidden/>
    <w:unhideWhenUsed/>
    <w:rsid w:val="00F9148B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rsid w:val="00353227"/>
  </w:style>
  <w:style w:type="character" w:customStyle="1" w:styleId="DateChar">
    <w:name w:val="Date Char"/>
    <w:link w:val="Date"/>
    <w:rsid w:val="00353227"/>
    <w:rPr>
      <w:rFonts w:ascii="Arial" w:hAnsi="Arial" w:cs="Arial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096C82"/>
    <w:rPr>
      <w:rFonts w:ascii="Arial" w:hAnsi="Arial" w:cs="Arial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atnguyentanit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phat-nguyen-tan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rist/Library/Group%20Containers/UBF8T346G9.Office/User%20Content.localized/Templates.localized/Resume-MIU.dot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232DD-D146-4702-98ED-112D35101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Resume-MIU.dot</Template>
  <TotalTime>0</TotalTime>
  <Pages>3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7796</CharactersWithSpaces>
  <SharedDoc>false</SharedDoc>
  <HLinks>
    <vt:vector size="24" baseType="variant">
      <vt:variant>
        <vt:i4>458795</vt:i4>
      </vt:variant>
      <vt:variant>
        <vt:i4>9</vt:i4>
      </vt:variant>
      <vt:variant>
        <vt:i4>0</vt:i4>
      </vt:variant>
      <vt:variant>
        <vt:i4>5</vt:i4>
      </vt:variant>
      <vt:variant>
        <vt:lpwstr>mailto:phatnguyentanit@gmail.com</vt:lpwstr>
      </vt:variant>
      <vt:variant>
        <vt:lpwstr/>
      </vt:variant>
      <vt:variant>
        <vt:i4>458795</vt:i4>
      </vt:variant>
      <vt:variant>
        <vt:i4>6</vt:i4>
      </vt:variant>
      <vt:variant>
        <vt:i4>0</vt:i4>
      </vt:variant>
      <vt:variant>
        <vt:i4>5</vt:i4>
      </vt:variant>
      <vt:variant>
        <vt:lpwstr>mailto:phatnguyentanit@gmail.com</vt:lpwstr>
      </vt:variant>
      <vt:variant>
        <vt:lpwstr/>
      </vt:variant>
      <vt:variant>
        <vt:i4>7536702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http://www.linkedin.com/in/phat-nguyen-tan/</vt:lpwstr>
      </vt:variant>
      <vt:variant>
        <vt:lpwstr/>
      </vt:variant>
      <vt:variant>
        <vt:i4>458795</vt:i4>
      </vt:variant>
      <vt:variant>
        <vt:i4>0</vt:i4>
      </vt:variant>
      <vt:variant>
        <vt:i4>0</vt:i4>
      </vt:variant>
      <vt:variant>
        <vt:i4>5</vt:i4>
      </vt:variant>
      <vt:variant>
        <vt:lpwstr>mailto:phatnguyentanit@gmail.com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2023-07-21T02:41:00Z</dcterms:created>
  <dcterms:modified xsi:type="dcterms:W3CDTF">2023-07-25T02:02:00Z</dcterms:modified>
</cp:coreProperties>
</file>